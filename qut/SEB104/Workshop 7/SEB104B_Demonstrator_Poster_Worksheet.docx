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D1BA" w14:textId="465D3E39" w:rsidR="00583123" w:rsidRPr="00CD0F2D" w:rsidRDefault="00B04C3F" w:rsidP="00CD0F2D">
      <w:pPr>
        <w:pStyle w:val="Heading1"/>
      </w:pPr>
      <w:r w:rsidRPr="00083DCD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AF652D1" wp14:editId="37705116">
                <wp:simplePos x="0" y="0"/>
                <wp:positionH relativeFrom="page">
                  <wp:posOffset>381000</wp:posOffset>
                </wp:positionH>
                <wp:positionV relativeFrom="page">
                  <wp:posOffset>533400</wp:posOffset>
                </wp:positionV>
                <wp:extent cx="279400" cy="8959850"/>
                <wp:effectExtent l="0" t="0" r="6350" b="0"/>
                <wp:wrapNone/>
                <wp:docPr id="38" name="Group 38" title="Decorative sideb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8959850"/>
                          <a:chOff x="0" y="0"/>
                          <a:chExt cx="228600" cy="9144001"/>
                        </a:xfrm>
                        <a:solidFill>
                          <a:srgbClr val="008675"/>
                        </a:solidFill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spect="1"/>
                        </wps:cNvSpPr>
                        <wps:spPr>
                          <a:xfrm>
                            <a:off x="0" y="8915401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408FD" id="Group 38" o:spid="_x0000_s1026" alt="Title: Decorative sidebar" style="position:absolute;margin-left:30pt;margin-top:42pt;width:22pt;height:705.5pt;z-index:251659776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">
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214294" w:rsidRPr="00836CCA">
        <w:rPr>
          <w:b w:val="0"/>
          <w:sz w:val="32"/>
          <w:szCs w:val="28"/>
        </w:rPr>
        <w:t xml:space="preserve">Space Group: </w:t>
      </w:r>
      <w:r w:rsidR="00287C15" w:rsidRPr="00287C15">
        <w:rPr>
          <w:b w:val="0"/>
          <w:bCs/>
          <w:color w:val="000000" w:themeColor="text1"/>
          <w:sz w:val="24"/>
        </w:rPr>
        <w:t>___________________________________________________</w:t>
      </w:r>
      <w:r w:rsidR="00287C15" w:rsidRPr="00287C15">
        <w:rPr>
          <w:b w:val="0"/>
          <w:bCs/>
          <w:color w:val="000000" w:themeColor="text1"/>
          <w:sz w:val="24"/>
        </w:rPr>
        <w:t>________________</w:t>
      </w:r>
    </w:p>
    <w:p w14:paraId="3500AD62" w14:textId="1B30CA4A" w:rsidR="001865BC" w:rsidRDefault="00E718E3" w:rsidP="001865BC">
      <w:pPr>
        <w:spacing w:after="0" w:line="360" w:lineRule="auto"/>
        <w:ind w:left="0" w:right="-613"/>
        <w:rPr>
          <w:rFonts w:eastAsia="Times New Roman" w:cstheme="minorHAnsi"/>
          <w:sz w:val="24"/>
          <w:szCs w:val="24"/>
          <w:lang w:eastAsia="en-AU"/>
        </w:rPr>
      </w:pPr>
      <w:r w:rsidRPr="00716B46">
        <w:rPr>
          <w:rFonts w:eastAsia="Times New Roman" w:cstheme="minorHAnsi"/>
          <w:sz w:val="24"/>
          <w:szCs w:val="24"/>
          <w:lang w:eastAsia="en-AU"/>
        </w:rPr>
        <w:t>Team Member Contributed?</w:t>
      </w:r>
    </w:p>
    <w:p w14:paraId="36938A51" w14:textId="7E239144" w:rsidR="001865BC" w:rsidRPr="00716B46" w:rsidRDefault="00287C15" w:rsidP="001865BC">
      <w:pPr>
        <w:spacing w:after="0" w:line="360" w:lineRule="auto"/>
        <w:ind w:left="0" w:right="-613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Enter Name:</w:t>
      </w:r>
      <w:r w:rsidR="00E718E3" w:rsidRPr="00716B46">
        <w:rPr>
          <w:rFonts w:eastAsia="Times New Roman" w:cstheme="minorHAnsi"/>
          <w:sz w:val="24"/>
          <w:szCs w:val="24"/>
          <w:lang w:eastAsia="en-AU"/>
        </w:rPr>
        <w:tab/>
      </w:r>
      <w:r w:rsidR="00E718E3" w:rsidRPr="00716B46">
        <w:rPr>
          <w:rFonts w:eastAsia="Times New Roman" w:cstheme="minorHAnsi"/>
          <w:sz w:val="24"/>
          <w:szCs w:val="24"/>
          <w:lang w:eastAsia="en-AU"/>
        </w:rPr>
        <w:tab/>
      </w:r>
      <w:r w:rsidR="00E718E3" w:rsidRPr="00716B46">
        <w:rPr>
          <w:rFonts w:eastAsia="Times New Roman" w:cstheme="minorHAnsi"/>
          <w:sz w:val="24"/>
          <w:szCs w:val="24"/>
          <w:lang w:eastAsia="en-AU"/>
        </w:rPr>
        <w:tab/>
      </w:r>
      <w:r w:rsidR="00836CCA" w:rsidRPr="00716B46">
        <w:rPr>
          <w:rFonts w:eastAsia="Times New Roman" w:cstheme="minorHAnsi"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 w:rsidR="00E718E3" w:rsidRPr="00716B46">
        <w:rPr>
          <w:rFonts w:eastAsia="Times New Roman" w:cstheme="minorHAnsi"/>
          <w:sz w:val="24"/>
          <w:szCs w:val="24"/>
          <w:lang w:eastAsia="en-AU"/>
        </w:rPr>
        <w:t xml:space="preserve">Yes    </w:t>
      </w:r>
      <w:r w:rsidR="00836CCA" w:rsidRPr="00716B46">
        <w:rPr>
          <w:rFonts w:eastAsia="Times New Roman" w:cstheme="minorHAnsi"/>
          <w:sz w:val="24"/>
          <w:szCs w:val="24"/>
          <w:lang w:eastAsia="en-AU"/>
        </w:rPr>
        <w:t xml:space="preserve">   </w:t>
      </w:r>
      <w:r w:rsidR="00E718E3" w:rsidRPr="00716B46">
        <w:rPr>
          <w:rFonts w:eastAsia="Times New Roman" w:cstheme="minorHAnsi"/>
          <w:sz w:val="24"/>
          <w:szCs w:val="24"/>
          <w:lang w:eastAsia="en-AU"/>
        </w:rPr>
        <w:t xml:space="preserve"> No</w:t>
      </w:r>
    </w:p>
    <w:p w14:paraId="6B37B305" w14:textId="07E24FAF" w:rsidR="006222C8" w:rsidRPr="00716B46" w:rsidRDefault="00287C15" w:rsidP="001865BC">
      <w:pPr>
        <w:spacing w:after="0" w:line="360" w:lineRule="auto"/>
        <w:ind w:left="0" w:right="-613"/>
        <w:rPr>
          <w:rFonts w:eastAsia="Times New Roman" w:cstheme="minorHAnsi"/>
          <w:sz w:val="24"/>
          <w:szCs w:val="24"/>
          <w:lang w:eastAsia="en-AU"/>
        </w:rPr>
      </w:pPr>
      <w:r w:rsidRPr="00716B46">
        <w:rPr>
          <w:noProof/>
          <w:sz w:val="24"/>
          <w:szCs w:val="24"/>
        </w:rPr>
        <w:drawing>
          <wp:anchor distT="0" distB="0" distL="114300" distR="114300" simplePos="0" relativeHeight="251681280" behindDoc="0" locked="0" layoutInCell="1" allowOverlap="1" wp14:anchorId="0C04ABB0" wp14:editId="2C58ED02">
            <wp:simplePos x="0" y="0"/>
            <wp:positionH relativeFrom="column">
              <wp:posOffset>3604491</wp:posOffset>
            </wp:positionH>
            <wp:positionV relativeFrom="paragraph">
              <wp:posOffset>5715</wp:posOffset>
            </wp:positionV>
            <wp:extent cx="747395" cy="1303655"/>
            <wp:effectExtent l="0" t="0" r="1905" b="4445"/>
            <wp:wrapNone/>
            <wp:docPr id="1" name="Picture 1" descr="A picture containing kitchenware, grater, str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kitchenware, grater, strainer&#10;&#10;Description automatically generated"/>
                    <pic:cNvPicPr/>
                  </pic:nvPicPr>
                  <pic:blipFill rotWithShape="1">
                    <a:blip r:embed="rId12"/>
                    <a:srcRect l="-2930" r="72039"/>
                    <a:stretch/>
                  </pic:blipFill>
                  <pic:spPr bwMode="auto">
                    <a:xfrm>
                      <a:off x="0" y="0"/>
                      <a:ext cx="747395" cy="130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t>__________________________________</w:t>
      </w:r>
      <w:r>
        <w:rPr>
          <w:noProof/>
          <w:sz w:val="24"/>
          <w:szCs w:val="24"/>
        </w:rPr>
        <w:t>___________</w:t>
      </w:r>
    </w:p>
    <w:p w14:paraId="526B079C" w14:textId="08A6DFE1" w:rsidR="00287C15" w:rsidRPr="00716B46" w:rsidRDefault="00287C15" w:rsidP="00287C15">
      <w:pPr>
        <w:spacing w:after="0" w:line="360" w:lineRule="auto"/>
        <w:ind w:left="0" w:right="-613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sz w:val="24"/>
          <w:szCs w:val="24"/>
        </w:rPr>
        <w:t>_____________________________________________</w:t>
      </w:r>
    </w:p>
    <w:p w14:paraId="6F0FDEFC" w14:textId="5F60C03F" w:rsidR="00287C15" w:rsidRPr="00716B46" w:rsidRDefault="00287C15" w:rsidP="00287C15">
      <w:pPr>
        <w:spacing w:after="0" w:line="360" w:lineRule="auto"/>
        <w:ind w:left="0" w:right="-613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sz w:val="24"/>
          <w:szCs w:val="24"/>
        </w:rPr>
        <w:t>_____________________________________________</w:t>
      </w:r>
    </w:p>
    <w:p w14:paraId="4EEA584A" w14:textId="1408DF64" w:rsidR="00287C15" w:rsidRPr="00716B46" w:rsidRDefault="00287C15" w:rsidP="00287C15">
      <w:pPr>
        <w:spacing w:after="0" w:line="360" w:lineRule="auto"/>
        <w:ind w:left="0" w:right="-613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sz w:val="24"/>
          <w:szCs w:val="24"/>
        </w:rPr>
        <w:t>_____________________________________________</w:t>
      </w:r>
    </w:p>
    <w:p w14:paraId="0F49FAB5" w14:textId="59189452" w:rsidR="00287C15" w:rsidRPr="00716B46" w:rsidRDefault="00287C15" w:rsidP="00287C15">
      <w:pPr>
        <w:spacing w:after="0" w:line="360" w:lineRule="auto"/>
        <w:ind w:left="0" w:right="-613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sz w:val="24"/>
          <w:szCs w:val="24"/>
        </w:rPr>
        <w:t>_____________________________________________</w:t>
      </w:r>
    </w:p>
    <w:p w14:paraId="47485BD9" w14:textId="7F7F23B1" w:rsidR="00AE2B62" w:rsidRPr="00CD0F2D" w:rsidRDefault="00AE2B62" w:rsidP="000F57F5">
      <w:pPr>
        <w:spacing w:after="0" w:line="405" w:lineRule="atLeast"/>
        <w:ind w:left="0"/>
        <w:rPr>
          <w:rFonts w:eastAsia="Times New Roman" w:cstheme="minorHAnsi"/>
          <w:color w:val="C00000"/>
          <w:sz w:val="24"/>
          <w:szCs w:val="24"/>
          <w:lang w:eastAsia="en-AU"/>
        </w:rPr>
      </w:pPr>
      <w:r w:rsidRPr="00716B46">
        <w:rPr>
          <w:rFonts w:eastAsia="Times New Roman" w:cstheme="minorHAnsi"/>
          <w:sz w:val="24"/>
          <w:szCs w:val="24"/>
          <w:lang w:eastAsia="en-AU"/>
        </w:rPr>
        <w:t>Group Criteria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7655"/>
        <w:gridCol w:w="567"/>
      </w:tblGrid>
      <w:tr w:rsidR="00493AEF" w14:paraId="0DA19F6F" w14:textId="77777777" w:rsidTr="00624F47">
        <w:tc>
          <w:tcPr>
            <w:tcW w:w="1696" w:type="dxa"/>
            <w:vAlign w:val="center"/>
          </w:tcPr>
          <w:p w14:paraId="46DC3DC5" w14:textId="41C63F7A" w:rsidR="00692781" w:rsidRPr="00CD0F2D" w:rsidRDefault="00692781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CD0F2D">
              <w:rPr>
                <w:rFonts w:eastAsia="Times New Roman" w:cstheme="minorHAnsi"/>
                <w:color w:val="000000"/>
                <w:lang w:eastAsia="en-AU"/>
              </w:rPr>
              <w:t>Interpretation of content</w:t>
            </w:r>
            <w:r w:rsidR="002627C7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 w:rsidR="00A235AD">
              <w:rPr>
                <w:rFonts w:eastAsia="Times New Roman" w:cstheme="minorHAnsi"/>
                <w:color w:val="000000"/>
                <w:lang w:eastAsia="en-AU"/>
              </w:rPr>
              <w:br/>
            </w:r>
            <w:r w:rsidR="002627C7">
              <w:rPr>
                <w:rFonts w:eastAsia="Times New Roman" w:cstheme="minorHAnsi"/>
                <w:color w:val="000000"/>
                <w:lang w:eastAsia="en-AU"/>
              </w:rPr>
              <w:t>(5)</w:t>
            </w:r>
          </w:p>
        </w:tc>
        <w:tc>
          <w:tcPr>
            <w:tcW w:w="7655" w:type="dxa"/>
            <w:vAlign w:val="center"/>
          </w:tcPr>
          <w:p w14:paraId="32CF2223" w14:textId="1616483A" w:rsidR="002627C7" w:rsidRPr="00FB5C5D" w:rsidRDefault="002627C7" w:rsidP="002627C7">
            <w:pPr>
              <w:spacing w:after="0"/>
              <w:ind w:left="0" w:righ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>Accurate in every detail; highly relevant (5)</w:t>
            </w:r>
          </w:p>
          <w:p w14:paraId="2525BD57" w14:textId="6BB6E806" w:rsidR="002627C7" w:rsidRPr="00FB5C5D" w:rsidRDefault="002627C7" w:rsidP="004E3176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>Accurate in most details; mostly relevant</w:t>
            </w:r>
            <w:r w:rsidR="0091190F" w:rsidRPr="00FB5C5D">
              <w:rPr>
                <w:rFonts w:eastAsia="Times New Roman" w:cstheme="minorHAnsi"/>
                <w:lang w:eastAsia="en-AU"/>
              </w:rPr>
              <w:t xml:space="preserve"> (4)</w:t>
            </w:r>
          </w:p>
          <w:p w14:paraId="096111A6" w14:textId="68C07206" w:rsidR="0091190F" w:rsidRPr="00FB5C5D" w:rsidRDefault="002627C7" w:rsidP="004E3176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 xml:space="preserve">Accurate in </w:t>
            </w:r>
            <w:r w:rsidR="00716B46" w:rsidRPr="00FB5C5D">
              <w:rPr>
                <w:rFonts w:eastAsia="Times New Roman" w:cstheme="minorHAnsi"/>
                <w:lang w:eastAsia="en-AU"/>
              </w:rPr>
              <w:t>some</w:t>
            </w:r>
            <w:r w:rsidRPr="00FB5C5D">
              <w:rPr>
                <w:rFonts w:eastAsia="Times New Roman" w:cstheme="minorHAnsi"/>
                <w:lang w:eastAsia="en-AU"/>
              </w:rPr>
              <w:t xml:space="preserve"> details; </w:t>
            </w:r>
            <w:r w:rsidR="00716B46" w:rsidRPr="00FB5C5D">
              <w:rPr>
                <w:rFonts w:eastAsia="Times New Roman" w:cstheme="minorHAnsi"/>
                <w:lang w:eastAsia="en-AU"/>
              </w:rPr>
              <w:t>somewhat relevant</w:t>
            </w:r>
            <w:r w:rsidR="0091190F" w:rsidRPr="00FB5C5D">
              <w:rPr>
                <w:rFonts w:eastAsia="Times New Roman" w:cstheme="minorHAnsi"/>
                <w:lang w:eastAsia="en-AU"/>
              </w:rPr>
              <w:t xml:space="preserve"> (2.5)</w:t>
            </w:r>
          </w:p>
          <w:p w14:paraId="4577B22C" w14:textId="665E9801" w:rsidR="000C5E2A" w:rsidRPr="00FB5C5D" w:rsidRDefault="002627C7" w:rsidP="004E3176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 xml:space="preserve">Accurate in few details; </w:t>
            </w:r>
            <w:r w:rsidR="00716B46" w:rsidRPr="00FB5C5D">
              <w:rPr>
                <w:rFonts w:eastAsia="Times New Roman" w:cstheme="minorHAnsi"/>
                <w:lang w:eastAsia="en-AU"/>
              </w:rPr>
              <w:t>rarely relevant</w:t>
            </w:r>
            <w:r w:rsidR="000C5E2A" w:rsidRPr="00FB5C5D">
              <w:rPr>
                <w:rFonts w:eastAsia="Times New Roman" w:cstheme="minorHAnsi"/>
                <w:lang w:eastAsia="en-AU"/>
              </w:rPr>
              <w:t xml:space="preserve"> (1)</w:t>
            </w:r>
          </w:p>
          <w:p w14:paraId="0A3A7F91" w14:textId="645B48DD" w:rsidR="00692781" w:rsidRPr="00FB5C5D" w:rsidRDefault="002627C7" w:rsidP="004E3176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 xml:space="preserve">Mostly inaccurate and/or little or no relevant </w:t>
            </w:r>
            <w:proofErr w:type="spellStart"/>
            <w:r w:rsidRPr="00FB5C5D">
              <w:rPr>
                <w:rFonts w:eastAsia="Times New Roman" w:cstheme="minorHAnsi"/>
                <w:lang w:eastAsia="en-AU"/>
              </w:rPr>
              <w:t>materia</w:t>
            </w:r>
            <w:proofErr w:type="spellEnd"/>
            <w:r w:rsidR="000C5E2A" w:rsidRPr="00FB5C5D">
              <w:rPr>
                <w:rFonts w:eastAsia="Times New Roman" w:cstheme="minorHAnsi"/>
                <w:lang w:eastAsia="en-AU"/>
              </w:rPr>
              <w:t xml:space="preserve"> (0)</w:t>
            </w:r>
          </w:p>
        </w:tc>
        <w:tc>
          <w:tcPr>
            <w:tcW w:w="567" w:type="dxa"/>
            <w:vAlign w:val="center"/>
          </w:tcPr>
          <w:p w14:paraId="013C9EB8" w14:textId="77777777" w:rsidR="00692781" w:rsidRPr="00CD0F2D" w:rsidRDefault="00692781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493AEF" w14:paraId="5C0EC66E" w14:textId="77777777" w:rsidTr="00624F47">
        <w:tc>
          <w:tcPr>
            <w:tcW w:w="1696" w:type="dxa"/>
            <w:vAlign w:val="center"/>
          </w:tcPr>
          <w:p w14:paraId="0C6E2DB6" w14:textId="3685FD55" w:rsidR="00692781" w:rsidRPr="00CD0F2D" w:rsidRDefault="004E3176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4E3176">
              <w:rPr>
                <w:rFonts w:eastAsia="Times New Roman" w:cstheme="minorHAnsi"/>
                <w:color w:val="000000"/>
                <w:lang w:eastAsia="en-AU"/>
              </w:rPr>
              <w:t xml:space="preserve">Critical analysis of data </w:t>
            </w:r>
            <w:r w:rsidR="0040084F">
              <w:rPr>
                <w:rFonts w:eastAsia="Times New Roman" w:cstheme="minorHAnsi"/>
                <w:color w:val="000000"/>
                <w:lang w:eastAsia="en-AU"/>
              </w:rPr>
              <w:t>&amp;</w:t>
            </w:r>
            <w:r w:rsidRPr="004E3176">
              <w:rPr>
                <w:rFonts w:eastAsia="Times New Roman" w:cstheme="minorHAnsi"/>
                <w:color w:val="000000"/>
                <w:lang w:eastAsia="en-AU"/>
              </w:rPr>
              <w:t xml:space="preserve"> resources</w:t>
            </w:r>
            <w:r w:rsidR="000C5E2A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 w:rsidR="00624F47">
              <w:rPr>
                <w:rFonts w:eastAsia="Times New Roman" w:cstheme="minorHAnsi"/>
                <w:color w:val="000000"/>
                <w:lang w:eastAsia="en-AU"/>
              </w:rPr>
              <w:br/>
            </w:r>
            <w:r w:rsidR="000C5E2A">
              <w:rPr>
                <w:rFonts w:eastAsia="Times New Roman" w:cstheme="minorHAnsi"/>
                <w:color w:val="000000"/>
                <w:lang w:eastAsia="en-AU"/>
              </w:rPr>
              <w:t>(5)</w:t>
            </w:r>
          </w:p>
        </w:tc>
        <w:tc>
          <w:tcPr>
            <w:tcW w:w="7655" w:type="dxa"/>
            <w:vAlign w:val="center"/>
          </w:tcPr>
          <w:p w14:paraId="7A294D0B" w14:textId="701A4D1D" w:rsidR="000C5E2A" w:rsidRPr="00FB5C5D" w:rsidRDefault="000C5E2A" w:rsidP="004E3176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 xml:space="preserve">Evidence/perspectives </w:t>
            </w:r>
            <w:r w:rsidR="00716B46" w:rsidRPr="00FB5C5D">
              <w:rPr>
                <w:rFonts w:eastAsia="Times New Roman" w:cstheme="minorHAnsi"/>
                <w:lang w:eastAsia="en-AU"/>
              </w:rPr>
              <w:t xml:space="preserve">clearly </w:t>
            </w:r>
            <w:r w:rsidRPr="00FB5C5D">
              <w:rPr>
                <w:rFonts w:eastAsia="Times New Roman" w:cstheme="minorHAnsi"/>
                <w:lang w:eastAsia="en-AU"/>
              </w:rPr>
              <w:t xml:space="preserve">linked; conclusions </w:t>
            </w:r>
            <w:r w:rsidR="00A235AD" w:rsidRPr="00FB5C5D">
              <w:rPr>
                <w:rFonts w:eastAsia="Times New Roman" w:cstheme="minorHAnsi"/>
                <w:lang w:eastAsia="en-AU"/>
              </w:rPr>
              <w:t xml:space="preserve">well </w:t>
            </w:r>
            <w:r w:rsidRPr="00FB5C5D">
              <w:rPr>
                <w:rFonts w:eastAsia="Times New Roman" w:cstheme="minorHAnsi"/>
                <w:lang w:eastAsia="en-AU"/>
              </w:rPr>
              <w:t>supported by evidence (5)</w:t>
            </w:r>
          </w:p>
          <w:p w14:paraId="0066368D" w14:textId="5C366E56" w:rsidR="00E617E3" w:rsidRPr="00FB5C5D" w:rsidRDefault="000C5E2A" w:rsidP="004E3176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>Evidence</w:t>
            </w:r>
            <w:r w:rsidR="00E617E3" w:rsidRPr="00FB5C5D">
              <w:rPr>
                <w:rFonts w:eastAsia="Times New Roman" w:cstheme="minorHAnsi"/>
                <w:lang w:eastAsia="en-AU"/>
              </w:rPr>
              <w:t>/</w:t>
            </w:r>
            <w:r w:rsidRPr="00FB5C5D">
              <w:rPr>
                <w:rFonts w:eastAsia="Times New Roman" w:cstheme="minorHAnsi"/>
                <w:lang w:eastAsia="en-AU"/>
              </w:rPr>
              <w:t xml:space="preserve">perspectives </w:t>
            </w:r>
            <w:r w:rsidR="00A235AD" w:rsidRPr="00FB5C5D">
              <w:rPr>
                <w:rFonts w:eastAsia="Times New Roman" w:cstheme="minorHAnsi"/>
                <w:lang w:eastAsia="en-AU"/>
              </w:rPr>
              <w:t xml:space="preserve">somewhat </w:t>
            </w:r>
            <w:r w:rsidRPr="00FB5C5D">
              <w:rPr>
                <w:rFonts w:eastAsia="Times New Roman" w:cstheme="minorHAnsi"/>
                <w:lang w:eastAsia="en-AU"/>
              </w:rPr>
              <w:t xml:space="preserve">linked; conclusions mostly supported </w:t>
            </w:r>
            <w:r w:rsidR="00E617E3" w:rsidRPr="00FB5C5D">
              <w:rPr>
                <w:rFonts w:eastAsia="Times New Roman" w:cstheme="minorHAnsi"/>
                <w:lang w:eastAsia="en-AU"/>
              </w:rPr>
              <w:t>(4)</w:t>
            </w:r>
          </w:p>
          <w:p w14:paraId="71BCAC82" w14:textId="20EDBF4A" w:rsidR="00A235AD" w:rsidRPr="00FB5C5D" w:rsidRDefault="00A235AD" w:rsidP="00A235AD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 xml:space="preserve">Evidence/perspectives </w:t>
            </w:r>
            <w:r w:rsidR="00624F47" w:rsidRPr="00FB5C5D">
              <w:rPr>
                <w:rFonts w:eastAsia="Times New Roman" w:cstheme="minorHAnsi"/>
                <w:lang w:eastAsia="en-AU"/>
              </w:rPr>
              <w:t>occasionally</w:t>
            </w:r>
            <w:r w:rsidRPr="00FB5C5D">
              <w:rPr>
                <w:rFonts w:eastAsia="Times New Roman" w:cstheme="minorHAnsi"/>
                <w:lang w:eastAsia="en-AU"/>
              </w:rPr>
              <w:t xml:space="preserve"> linked; conclusions </w:t>
            </w:r>
            <w:r w:rsidR="00624F47" w:rsidRPr="00FB5C5D">
              <w:rPr>
                <w:rFonts w:eastAsia="Times New Roman" w:cstheme="minorHAnsi"/>
                <w:lang w:eastAsia="en-AU"/>
              </w:rPr>
              <w:t>somewhat</w:t>
            </w:r>
            <w:r w:rsidRPr="00FB5C5D">
              <w:rPr>
                <w:rFonts w:eastAsia="Times New Roman" w:cstheme="minorHAnsi"/>
                <w:lang w:eastAsia="en-AU"/>
              </w:rPr>
              <w:t xml:space="preserve"> supported (</w:t>
            </w:r>
            <w:r w:rsidR="00624F47" w:rsidRPr="00FB5C5D">
              <w:rPr>
                <w:rFonts w:eastAsia="Times New Roman" w:cstheme="minorHAnsi"/>
                <w:lang w:eastAsia="en-AU"/>
              </w:rPr>
              <w:t>2.5</w:t>
            </w:r>
            <w:r w:rsidRPr="00FB5C5D">
              <w:rPr>
                <w:rFonts w:eastAsia="Times New Roman" w:cstheme="minorHAnsi"/>
                <w:lang w:eastAsia="en-AU"/>
              </w:rPr>
              <w:t>)</w:t>
            </w:r>
          </w:p>
          <w:p w14:paraId="2ECEF7A1" w14:textId="5592AFB4" w:rsidR="00624F47" w:rsidRPr="00FB5C5D" w:rsidRDefault="00624F47" w:rsidP="00624F47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>Evidence/perspectives rarely linked; conclusions rarely supported (1)</w:t>
            </w:r>
          </w:p>
          <w:p w14:paraId="79DC4990" w14:textId="1C00450E" w:rsidR="00C3327A" w:rsidRPr="00FB5C5D" w:rsidRDefault="00C3327A" w:rsidP="004E3176">
            <w:pPr>
              <w:spacing w:after="0"/>
              <w:ind w:left="0"/>
              <w:rPr>
                <w:rFonts w:eastAsia="Times New Roman" w:cstheme="minorHAnsi"/>
                <w:lang w:eastAsia="en-AU"/>
              </w:rPr>
            </w:pPr>
            <w:r w:rsidRPr="00FB5C5D">
              <w:rPr>
                <w:rFonts w:eastAsia="Times New Roman" w:cstheme="minorHAnsi"/>
                <w:lang w:eastAsia="en-AU"/>
              </w:rPr>
              <w:t>Links poorly demonstrated, no evidence to support conclusions (0)</w:t>
            </w:r>
          </w:p>
        </w:tc>
        <w:tc>
          <w:tcPr>
            <w:tcW w:w="567" w:type="dxa"/>
            <w:vAlign w:val="center"/>
          </w:tcPr>
          <w:p w14:paraId="12FF027A" w14:textId="77777777" w:rsidR="00692781" w:rsidRPr="00CD0F2D" w:rsidRDefault="00692781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493AEF" w14:paraId="3276922A" w14:textId="77777777" w:rsidTr="00624F47">
        <w:tc>
          <w:tcPr>
            <w:tcW w:w="1696" w:type="dxa"/>
            <w:vAlign w:val="center"/>
          </w:tcPr>
          <w:p w14:paraId="3DDF4812" w14:textId="6D7DF679" w:rsidR="00692781" w:rsidRPr="00CD0F2D" w:rsidRDefault="004E3176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4E3176">
              <w:rPr>
                <w:rFonts w:eastAsia="Times New Roman" w:cstheme="minorHAnsi"/>
                <w:color w:val="000000"/>
                <w:lang w:eastAsia="en-AU"/>
              </w:rPr>
              <w:t>Design and visual presentation</w:t>
            </w:r>
            <w:r w:rsidR="0040084F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 w:rsidR="00A235AD">
              <w:rPr>
                <w:rFonts w:eastAsia="Times New Roman" w:cstheme="minorHAnsi"/>
                <w:color w:val="000000"/>
                <w:lang w:eastAsia="en-AU"/>
              </w:rPr>
              <w:br/>
            </w:r>
            <w:r w:rsidR="0040084F">
              <w:rPr>
                <w:rFonts w:eastAsia="Times New Roman" w:cstheme="minorHAnsi"/>
                <w:color w:val="000000"/>
                <w:lang w:eastAsia="en-AU"/>
              </w:rPr>
              <w:t>(5)</w:t>
            </w:r>
          </w:p>
        </w:tc>
        <w:tc>
          <w:tcPr>
            <w:tcW w:w="7655" w:type="dxa"/>
            <w:vAlign w:val="center"/>
          </w:tcPr>
          <w:p w14:paraId="1B9D1EE6" w14:textId="2C1DF4B8" w:rsidR="00C3327A" w:rsidRDefault="00FB5C5D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Excellent structure</w:t>
            </w:r>
            <w:r w:rsidR="00C3327A" w:rsidRPr="00C3327A">
              <w:rPr>
                <w:rFonts w:eastAsia="Times New Roman" w:cstheme="minorHAnsi"/>
                <w:color w:val="000000"/>
                <w:lang w:eastAsia="en-AU"/>
              </w:rPr>
              <w:t>; easy to read; appropriate</w:t>
            </w:r>
            <w:r w:rsidRPr="00C3327A">
              <w:rPr>
                <w:rFonts w:eastAsia="Times New Roman" w:cstheme="minorHAnsi"/>
                <w:color w:val="000000"/>
                <w:lang w:eastAsia="en-AU"/>
              </w:rPr>
              <w:t xml:space="preserve"> framework</w:t>
            </w:r>
            <w:r w:rsidR="00C3327A" w:rsidRPr="00C3327A">
              <w:rPr>
                <w:rFonts w:eastAsia="Times New Roman" w:cstheme="minorHAnsi"/>
                <w:color w:val="000000"/>
                <w:lang w:eastAsia="en-AU"/>
              </w:rPr>
              <w:t xml:space="preserve">; visually engaging </w:t>
            </w:r>
            <w:r w:rsidR="0040084F">
              <w:rPr>
                <w:rFonts w:eastAsia="Times New Roman" w:cstheme="minorHAnsi"/>
                <w:color w:val="000000"/>
                <w:lang w:eastAsia="en-AU"/>
              </w:rPr>
              <w:t>(</w:t>
            </w:r>
            <w:r w:rsidR="00C3327A" w:rsidRPr="00C3327A">
              <w:rPr>
                <w:rFonts w:eastAsia="Times New Roman" w:cstheme="minorHAnsi"/>
                <w:color w:val="000000"/>
                <w:lang w:eastAsia="en-AU"/>
              </w:rPr>
              <w:t>5</w:t>
            </w:r>
            <w:r w:rsidR="0040084F"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431CD70D" w14:textId="550D321A" w:rsidR="00FB5C5D" w:rsidRDefault="00FB5C5D" w:rsidP="00FB5C5D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Good structure</w:t>
            </w:r>
            <w:r w:rsidRPr="00C3327A">
              <w:rPr>
                <w:rFonts w:eastAsia="Times New Roman" w:cstheme="minorHAnsi"/>
                <w:color w:val="000000"/>
                <w:lang w:eastAsia="en-AU"/>
              </w:rPr>
              <w:t xml:space="preserve">; easy to read; </w:t>
            </w:r>
            <w:r>
              <w:rPr>
                <w:rFonts w:eastAsia="Times New Roman" w:cstheme="minorHAnsi"/>
                <w:color w:val="000000"/>
                <w:lang w:eastAsia="en-AU"/>
              </w:rPr>
              <w:t>good</w:t>
            </w:r>
            <w:r w:rsidRPr="00C3327A">
              <w:rPr>
                <w:rFonts w:eastAsia="Times New Roman" w:cstheme="minorHAnsi"/>
                <w:color w:val="000000"/>
                <w:lang w:eastAsia="en-AU"/>
              </w:rPr>
              <w:t xml:space="preserve"> framework; visually engaging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 w/ flaws</w:t>
            </w:r>
            <w:r w:rsidRPr="00C3327A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AU"/>
              </w:rPr>
              <w:t>(</w:t>
            </w:r>
            <w:r w:rsidR="00420FF9">
              <w:rPr>
                <w:rFonts w:eastAsia="Times New Roman" w:cstheme="minorHAnsi"/>
                <w:color w:val="000000"/>
                <w:lang w:eastAsia="en-AU"/>
              </w:rPr>
              <w:t>4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0564E42C" w14:textId="1FB9E479" w:rsidR="00FB5C5D" w:rsidRDefault="00FB5C5D" w:rsidP="00FB5C5D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C3327A">
              <w:rPr>
                <w:rFonts w:eastAsia="Times New Roman" w:cstheme="minorHAnsi"/>
                <w:color w:val="000000"/>
                <w:lang w:eastAsia="en-AU"/>
              </w:rPr>
              <w:t xml:space="preserve">Satisfactory </w:t>
            </w:r>
            <w:r>
              <w:rPr>
                <w:rFonts w:eastAsia="Times New Roman" w:cstheme="minorHAnsi"/>
                <w:color w:val="000000"/>
                <w:lang w:eastAsia="en-AU"/>
              </w:rPr>
              <w:t>structure</w:t>
            </w:r>
            <w:r w:rsidRPr="00C3327A">
              <w:rPr>
                <w:rFonts w:eastAsia="Times New Roman" w:cstheme="minorHAnsi"/>
                <w:color w:val="000000"/>
                <w:lang w:eastAsia="en-AU"/>
              </w:rPr>
              <w:t xml:space="preserve">; </w:t>
            </w:r>
            <w:r>
              <w:rPr>
                <w:rFonts w:eastAsia="Times New Roman" w:cstheme="minorHAnsi"/>
                <w:color w:val="000000"/>
                <w:lang w:eastAsia="en-AU"/>
              </w:rPr>
              <w:t>s</w:t>
            </w:r>
            <w:r w:rsidRPr="00C3327A">
              <w:rPr>
                <w:rFonts w:eastAsia="Times New Roman" w:cstheme="minorHAnsi"/>
                <w:color w:val="000000"/>
                <w:lang w:eastAsia="en-AU"/>
              </w:rPr>
              <w:t xml:space="preserve">atisfactory framework; </w:t>
            </w:r>
            <w:r w:rsidR="00420FF9" w:rsidRPr="00C3327A">
              <w:rPr>
                <w:rFonts w:eastAsia="Times New Roman" w:cstheme="minorHAnsi"/>
                <w:color w:val="000000"/>
                <w:lang w:eastAsia="en-AU"/>
              </w:rPr>
              <w:t>satisfactory visual appeal</w:t>
            </w:r>
            <w:r w:rsidR="00420FF9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AU"/>
              </w:rPr>
              <w:t>(</w:t>
            </w:r>
            <w:r w:rsidR="00420FF9">
              <w:rPr>
                <w:rFonts w:eastAsia="Times New Roman" w:cstheme="minorHAnsi"/>
                <w:color w:val="000000"/>
                <w:lang w:eastAsia="en-AU"/>
              </w:rPr>
              <w:t>2.5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2DB4EBAE" w14:textId="1C8E3E06" w:rsidR="0040084F" w:rsidRDefault="00B55664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Poor structure</w:t>
            </w:r>
            <w:r w:rsidR="00C3327A" w:rsidRPr="00C3327A">
              <w:rPr>
                <w:rFonts w:eastAsia="Times New Roman" w:cstheme="minorHAnsi"/>
                <w:color w:val="000000"/>
                <w:lang w:eastAsia="en-AU"/>
              </w:rPr>
              <w:t xml:space="preserve"> and/or lacks visual appeal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 (1)</w:t>
            </w:r>
          </w:p>
          <w:p w14:paraId="39DCB9C6" w14:textId="0A732541" w:rsidR="00692781" w:rsidRPr="00CD0F2D" w:rsidRDefault="00C3327A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C3327A">
              <w:rPr>
                <w:rFonts w:eastAsia="Times New Roman" w:cstheme="minorHAnsi"/>
                <w:color w:val="000000"/>
                <w:lang w:eastAsia="en-AU"/>
              </w:rPr>
              <w:t>Poor</w:t>
            </w:r>
            <w:r w:rsidR="00007DA6">
              <w:rPr>
                <w:rFonts w:eastAsia="Times New Roman" w:cstheme="minorHAnsi"/>
                <w:color w:val="000000"/>
                <w:lang w:eastAsia="en-AU"/>
              </w:rPr>
              <w:t xml:space="preserve"> in all areas (0)</w:t>
            </w:r>
          </w:p>
        </w:tc>
        <w:tc>
          <w:tcPr>
            <w:tcW w:w="567" w:type="dxa"/>
            <w:vAlign w:val="center"/>
          </w:tcPr>
          <w:p w14:paraId="63CFB599" w14:textId="77777777" w:rsidR="00692781" w:rsidRPr="00CD0F2D" w:rsidRDefault="00692781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493AEF" w14:paraId="452A80D7" w14:textId="77777777" w:rsidTr="00624F47">
        <w:tc>
          <w:tcPr>
            <w:tcW w:w="1696" w:type="dxa"/>
            <w:vAlign w:val="center"/>
          </w:tcPr>
          <w:p w14:paraId="09D21819" w14:textId="4D54778D" w:rsidR="00692781" w:rsidRPr="00CD0F2D" w:rsidRDefault="004E3176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4E3176">
              <w:rPr>
                <w:rFonts w:eastAsia="Times New Roman" w:cstheme="minorHAnsi"/>
                <w:color w:val="000000"/>
                <w:lang w:eastAsia="en-AU"/>
              </w:rPr>
              <w:t>Academic writing and referencing</w:t>
            </w:r>
            <w:r w:rsidR="00493AEF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 w:rsidR="00624F47">
              <w:rPr>
                <w:rFonts w:eastAsia="Times New Roman" w:cstheme="minorHAnsi"/>
                <w:color w:val="000000"/>
                <w:lang w:eastAsia="en-AU"/>
              </w:rPr>
              <w:br/>
            </w:r>
            <w:r w:rsidR="00493AEF">
              <w:rPr>
                <w:rFonts w:eastAsia="Times New Roman" w:cstheme="minorHAnsi"/>
                <w:color w:val="000000"/>
                <w:lang w:eastAsia="en-AU"/>
              </w:rPr>
              <w:t>(5)</w:t>
            </w:r>
          </w:p>
        </w:tc>
        <w:tc>
          <w:tcPr>
            <w:tcW w:w="7655" w:type="dxa"/>
            <w:vAlign w:val="center"/>
          </w:tcPr>
          <w:p w14:paraId="50754B63" w14:textId="54C06FA5" w:rsidR="009545AA" w:rsidRDefault="009545AA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9545AA">
              <w:rPr>
                <w:rFonts w:eastAsia="Times New Roman" w:cstheme="minorHAnsi"/>
                <w:color w:val="000000"/>
                <w:lang w:eastAsia="en-AU"/>
              </w:rPr>
              <w:t xml:space="preserve">Excellent academic writing; </w:t>
            </w:r>
            <w:r w:rsidR="00420FF9">
              <w:rPr>
                <w:rFonts w:eastAsia="Times New Roman" w:cstheme="minorHAnsi"/>
                <w:color w:val="000000"/>
                <w:lang w:eastAsia="en-AU"/>
              </w:rPr>
              <w:t xml:space="preserve">excellent </w:t>
            </w:r>
            <w:r w:rsidRPr="009545AA">
              <w:rPr>
                <w:rFonts w:eastAsia="Times New Roman" w:cstheme="minorHAnsi"/>
                <w:color w:val="000000"/>
                <w:lang w:eastAsia="en-AU"/>
              </w:rPr>
              <w:t xml:space="preserve">referencing </w:t>
            </w:r>
            <w:r>
              <w:rPr>
                <w:rFonts w:eastAsia="Times New Roman" w:cstheme="minorHAnsi"/>
                <w:color w:val="000000"/>
                <w:lang w:eastAsia="en-AU"/>
              </w:rPr>
              <w:t>(</w:t>
            </w:r>
            <w:r w:rsidRPr="009545AA">
              <w:rPr>
                <w:rFonts w:eastAsia="Times New Roman" w:cstheme="minorHAnsi"/>
                <w:color w:val="000000"/>
                <w:lang w:eastAsia="en-AU"/>
              </w:rPr>
              <w:t>5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761F3596" w14:textId="25F6A719" w:rsidR="009545AA" w:rsidRDefault="009545AA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Good</w:t>
            </w:r>
            <w:r w:rsidRPr="009545AA">
              <w:rPr>
                <w:rFonts w:eastAsia="Times New Roman" w:cstheme="minorHAnsi"/>
                <w:color w:val="000000"/>
                <w:lang w:eastAsia="en-AU"/>
              </w:rPr>
              <w:t xml:space="preserve"> academic writing, minor </w:t>
            </w:r>
            <w:r>
              <w:rPr>
                <w:rFonts w:eastAsia="Times New Roman" w:cstheme="minorHAnsi"/>
                <w:color w:val="000000"/>
                <w:lang w:eastAsia="en-AU"/>
              </w:rPr>
              <w:t>style/grammar/referencing errors (</w:t>
            </w:r>
            <w:r w:rsidRPr="009545AA">
              <w:rPr>
                <w:rFonts w:eastAsia="Times New Roman" w:cstheme="minorHAnsi"/>
                <w:color w:val="000000"/>
                <w:lang w:eastAsia="en-AU"/>
              </w:rPr>
              <w:t>4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73D4B420" w14:textId="0F81AB9B" w:rsidR="009545AA" w:rsidRDefault="009545AA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Satisfactory</w:t>
            </w:r>
            <w:r w:rsidRPr="009545AA">
              <w:rPr>
                <w:rFonts w:eastAsia="Times New Roman" w:cstheme="minorHAnsi"/>
                <w:color w:val="000000"/>
                <w:lang w:eastAsia="en-AU"/>
              </w:rPr>
              <w:t xml:space="preserve"> academic writing</w:t>
            </w:r>
            <w:r w:rsidR="00E05BDD">
              <w:rPr>
                <w:rFonts w:eastAsia="Times New Roman" w:cstheme="minorHAnsi"/>
                <w:color w:val="000000"/>
                <w:lang w:eastAsia="en-AU"/>
              </w:rPr>
              <w:t xml:space="preserve"> and referencing (</w:t>
            </w:r>
            <w:r w:rsidRPr="009545AA">
              <w:rPr>
                <w:rFonts w:eastAsia="Times New Roman" w:cstheme="minorHAnsi"/>
                <w:color w:val="000000"/>
                <w:lang w:eastAsia="en-AU"/>
              </w:rPr>
              <w:t>2.5</w:t>
            </w:r>
            <w:r w:rsidR="00E05BDD"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7E5CFED6" w14:textId="08F5FEFE" w:rsidR="00E05BDD" w:rsidRDefault="00E05BDD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Poor academic </w:t>
            </w:r>
            <w:proofErr w:type="gramStart"/>
            <w:r>
              <w:rPr>
                <w:rFonts w:eastAsia="Times New Roman" w:cstheme="minorHAnsi"/>
                <w:color w:val="000000"/>
                <w:lang w:eastAsia="en-AU"/>
              </w:rPr>
              <w:t>writing;</w:t>
            </w:r>
            <w:proofErr w:type="gramEnd"/>
            <w:r w:rsidR="009545AA" w:rsidRPr="009545AA">
              <w:rPr>
                <w:rFonts w:eastAsia="Times New Roman" w:cstheme="minorHAnsi"/>
                <w:color w:val="000000"/>
                <w:lang w:eastAsia="en-AU"/>
              </w:rPr>
              <w:t xml:space="preserve"> referencing does not follow preferred convention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 (</w:t>
            </w:r>
            <w:r w:rsidR="009545AA" w:rsidRPr="009545AA">
              <w:rPr>
                <w:rFonts w:eastAsia="Times New Roman" w:cstheme="minorHAnsi"/>
                <w:color w:val="000000"/>
                <w:lang w:eastAsia="en-AU"/>
              </w:rPr>
              <w:t>1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5BF32B75" w14:textId="041AB18E" w:rsidR="00692781" w:rsidRPr="00CD0F2D" w:rsidRDefault="00C0419A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No attempt</w:t>
            </w:r>
            <w:r w:rsidR="00BB5DC6">
              <w:rPr>
                <w:rFonts w:eastAsia="Times New Roman" w:cstheme="minorHAnsi"/>
                <w:color w:val="000000"/>
                <w:lang w:eastAsia="en-AU"/>
              </w:rPr>
              <w:t xml:space="preserve"> or significant errors in academic writing and referencing (0)</w:t>
            </w:r>
          </w:p>
        </w:tc>
        <w:tc>
          <w:tcPr>
            <w:tcW w:w="567" w:type="dxa"/>
            <w:vAlign w:val="center"/>
          </w:tcPr>
          <w:p w14:paraId="1AD70012" w14:textId="77777777" w:rsidR="00692781" w:rsidRPr="00CD0F2D" w:rsidRDefault="00692781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493AEF" w14:paraId="0E6A6211" w14:textId="77777777" w:rsidTr="00624F47">
        <w:tc>
          <w:tcPr>
            <w:tcW w:w="1696" w:type="dxa"/>
            <w:vAlign w:val="center"/>
          </w:tcPr>
          <w:p w14:paraId="0A9D8AD4" w14:textId="49FC3EB4" w:rsidR="00692781" w:rsidRPr="00CD0F2D" w:rsidRDefault="004E3176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4E3176">
              <w:rPr>
                <w:rFonts w:eastAsia="Times New Roman" w:cstheme="minorHAnsi"/>
                <w:color w:val="000000"/>
                <w:lang w:eastAsia="en-AU"/>
              </w:rPr>
              <w:t>Engages target audience</w:t>
            </w:r>
            <w:r w:rsidR="00493AEF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 w:rsidR="00A235AD">
              <w:rPr>
                <w:rFonts w:eastAsia="Times New Roman" w:cstheme="minorHAnsi"/>
                <w:color w:val="000000"/>
                <w:lang w:eastAsia="en-AU"/>
              </w:rPr>
              <w:br/>
            </w:r>
            <w:r w:rsidR="00493AEF">
              <w:rPr>
                <w:rFonts w:eastAsia="Times New Roman" w:cstheme="minorHAnsi"/>
                <w:color w:val="000000"/>
                <w:lang w:eastAsia="en-AU"/>
              </w:rPr>
              <w:t>(5)</w:t>
            </w:r>
          </w:p>
        </w:tc>
        <w:tc>
          <w:tcPr>
            <w:tcW w:w="7655" w:type="dxa"/>
            <w:vAlign w:val="center"/>
          </w:tcPr>
          <w:p w14:paraId="11A752A1" w14:textId="54ABC546" w:rsidR="00927F62" w:rsidRDefault="00927F62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927F62">
              <w:rPr>
                <w:rFonts w:eastAsia="Times New Roman" w:cstheme="minorHAnsi"/>
                <w:color w:val="000000"/>
                <w:lang w:eastAsia="en-AU"/>
              </w:rPr>
              <w:t>Well-targeted; clear voice, pace and eye contact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 (</w:t>
            </w:r>
            <w:r w:rsidRPr="00927F62">
              <w:rPr>
                <w:rFonts w:eastAsia="Times New Roman" w:cstheme="minorHAnsi"/>
                <w:color w:val="000000"/>
                <w:lang w:eastAsia="en-AU"/>
              </w:rPr>
              <w:t>5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02E4865A" w14:textId="5FEC18C5" w:rsidR="00927F62" w:rsidRDefault="00420FF9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927F62">
              <w:rPr>
                <w:rFonts w:eastAsia="Times New Roman" w:cstheme="minorHAnsi"/>
                <w:color w:val="000000"/>
                <w:lang w:eastAsia="en-AU"/>
              </w:rPr>
              <w:t>Well-targeted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, </w:t>
            </w:r>
            <w:r w:rsidR="009968FF">
              <w:rPr>
                <w:rFonts w:eastAsia="Times New Roman" w:cstheme="minorHAnsi"/>
                <w:color w:val="000000"/>
                <w:lang w:eastAsia="en-AU"/>
              </w:rPr>
              <w:t>but with</w:t>
            </w:r>
            <w:r w:rsidR="00927F62" w:rsidRPr="00927F62">
              <w:rPr>
                <w:rFonts w:eastAsia="Times New Roman" w:cstheme="minorHAnsi"/>
                <w:color w:val="000000"/>
                <w:lang w:eastAsia="en-AU"/>
              </w:rPr>
              <w:t xml:space="preserve"> minor flaws in presentation</w:t>
            </w:r>
            <w:r w:rsidR="009968FF">
              <w:rPr>
                <w:rFonts w:eastAsia="Times New Roman" w:cstheme="minorHAnsi"/>
                <w:color w:val="000000"/>
                <w:lang w:eastAsia="en-AU"/>
              </w:rPr>
              <w:t xml:space="preserve"> (</w:t>
            </w:r>
            <w:r w:rsidR="00927F62" w:rsidRPr="00927F62">
              <w:rPr>
                <w:rFonts w:eastAsia="Times New Roman" w:cstheme="minorHAnsi"/>
                <w:color w:val="000000"/>
                <w:lang w:eastAsia="en-AU"/>
              </w:rPr>
              <w:t>4</w:t>
            </w:r>
            <w:r w:rsidR="009968FF"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4D1D8F24" w14:textId="39F8877B" w:rsidR="00927F62" w:rsidRDefault="009968FF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Somewhat</w:t>
            </w:r>
            <w:r w:rsidR="00927F62" w:rsidRPr="00927F62">
              <w:rPr>
                <w:rFonts w:eastAsia="Times New Roman" w:cstheme="minorHAnsi"/>
                <w:color w:val="000000"/>
                <w:lang w:eastAsia="en-AU"/>
              </w:rPr>
              <w:t xml:space="preserve"> targeted</w:t>
            </w:r>
            <w:r w:rsidR="00493AEF">
              <w:rPr>
                <w:rFonts w:eastAsia="Times New Roman" w:cstheme="minorHAnsi"/>
                <w:color w:val="000000"/>
                <w:lang w:eastAsia="en-AU"/>
              </w:rPr>
              <w:t xml:space="preserve">; minor flaws in presentation </w:t>
            </w:r>
            <w:r>
              <w:rPr>
                <w:rFonts w:eastAsia="Times New Roman" w:cstheme="minorHAnsi"/>
                <w:color w:val="000000"/>
                <w:lang w:eastAsia="en-AU"/>
              </w:rPr>
              <w:t>(</w:t>
            </w:r>
            <w:r w:rsidR="00927F62" w:rsidRPr="00927F62">
              <w:rPr>
                <w:rFonts w:eastAsia="Times New Roman" w:cstheme="minorHAnsi"/>
                <w:color w:val="000000"/>
                <w:lang w:eastAsia="en-AU"/>
              </w:rPr>
              <w:t>2.5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36B5AB92" w14:textId="56E52A14" w:rsidR="00927F62" w:rsidRDefault="00493AEF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Poor audience</w:t>
            </w:r>
            <w:r w:rsidR="00927F62" w:rsidRPr="00927F62">
              <w:rPr>
                <w:rFonts w:eastAsia="Times New Roman" w:cstheme="minorHAnsi"/>
                <w:color w:val="000000"/>
                <w:lang w:eastAsia="en-AU"/>
              </w:rPr>
              <w:t xml:space="preserve"> target</w:t>
            </w:r>
            <w:r>
              <w:rPr>
                <w:rFonts w:eastAsia="Times New Roman" w:cstheme="minorHAnsi"/>
                <w:color w:val="000000"/>
                <w:lang w:eastAsia="en-AU"/>
              </w:rPr>
              <w:t>ing and/</w:t>
            </w:r>
            <w:r w:rsidR="00927F62" w:rsidRPr="00927F62">
              <w:rPr>
                <w:rFonts w:eastAsia="Times New Roman" w:cstheme="minorHAnsi"/>
                <w:color w:val="000000"/>
                <w:lang w:eastAsia="en-AU"/>
              </w:rPr>
              <w:t xml:space="preserve">or engagement techniques </w:t>
            </w:r>
            <w:r>
              <w:rPr>
                <w:rFonts w:eastAsia="Times New Roman" w:cstheme="minorHAnsi"/>
                <w:color w:val="000000"/>
                <w:lang w:eastAsia="en-AU"/>
              </w:rPr>
              <w:t>(</w:t>
            </w:r>
            <w:r w:rsidR="00927F62" w:rsidRPr="00927F62">
              <w:rPr>
                <w:rFonts w:eastAsia="Times New Roman" w:cstheme="minorHAnsi"/>
                <w:color w:val="000000"/>
                <w:lang w:eastAsia="en-AU"/>
              </w:rPr>
              <w:t>1</w:t>
            </w:r>
            <w:r>
              <w:rPr>
                <w:rFonts w:eastAsia="Times New Roman" w:cstheme="minorHAnsi"/>
                <w:color w:val="000000"/>
                <w:lang w:eastAsia="en-AU"/>
              </w:rPr>
              <w:t>)</w:t>
            </w:r>
          </w:p>
          <w:p w14:paraId="58E3AEDF" w14:textId="035D5577" w:rsidR="00692781" w:rsidRPr="00CD0F2D" w:rsidRDefault="00927F62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  <w:r w:rsidRPr="00927F62">
              <w:rPr>
                <w:rFonts w:eastAsia="Times New Roman" w:cstheme="minorHAnsi"/>
                <w:color w:val="000000"/>
                <w:lang w:eastAsia="en-AU"/>
              </w:rPr>
              <w:t>Poorly prepared and ineffective communication skills</w:t>
            </w:r>
            <w:r w:rsidR="00493AEF">
              <w:rPr>
                <w:rFonts w:eastAsia="Times New Roman" w:cstheme="minorHAnsi"/>
                <w:color w:val="000000"/>
                <w:lang w:eastAsia="en-AU"/>
              </w:rPr>
              <w:t xml:space="preserve"> (0)</w:t>
            </w:r>
          </w:p>
        </w:tc>
        <w:tc>
          <w:tcPr>
            <w:tcW w:w="567" w:type="dxa"/>
            <w:vAlign w:val="center"/>
          </w:tcPr>
          <w:p w14:paraId="31B88245" w14:textId="77777777" w:rsidR="00692781" w:rsidRPr="00CD0F2D" w:rsidRDefault="00692781" w:rsidP="004E3176">
            <w:pPr>
              <w:spacing w:after="0"/>
              <w:ind w:left="0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</w:tbl>
    <w:p w14:paraId="70558F8B" w14:textId="77777777" w:rsidR="000F57F5" w:rsidRDefault="000F57F5" w:rsidP="00493AEF">
      <w:pPr>
        <w:spacing w:after="0" w:line="405" w:lineRule="atLeast"/>
        <w:ind w:left="0"/>
        <w:rPr>
          <w:rFonts w:eastAsia="Times New Roman" w:cstheme="minorHAnsi"/>
          <w:color w:val="000000"/>
          <w:sz w:val="30"/>
          <w:szCs w:val="30"/>
          <w:lang w:eastAsia="en-AU"/>
        </w:rPr>
      </w:pPr>
    </w:p>
    <w:p w14:paraId="1674468B" w14:textId="002F8AD2" w:rsidR="003B7E9B" w:rsidRPr="00287C15" w:rsidRDefault="00BF7391" w:rsidP="00083DCD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287C15">
        <w:rPr>
          <w:rFonts w:eastAsia="Times New Roman" w:cstheme="minorHAnsi"/>
          <w:color w:val="000000"/>
          <w:sz w:val="24"/>
          <w:szCs w:val="24"/>
          <w:lang w:eastAsia="en-AU"/>
        </w:rPr>
        <w:t>Comments: ___________________________</w:t>
      </w:r>
      <w:r w:rsidR="00083DCD" w:rsidRPr="00287C15"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  <w:r w:rsidR="00493AEF" w:rsidRPr="00287C15">
        <w:rPr>
          <w:rFonts w:eastAsia="Times New Roman" w:cstheme="minorHAnsi"/>
          <w:color w:val="000000"/>
          <w:sz w:val="24"/>
          <w:szCs w:val="24"/>
          <w:lang w:eastAsia="en-AU"/>
        </w:rPr>
        <w:t>__</w:t>
      </w:r>
      <w:r w:rsidR="000D1A02" w:rsidRPr="00287C15">
        <w:rPr>
          <w:rFonts w:eastAsia="Times New Roman" w:cstheme="minorHAnsi"/>
          <w:color w:val="000000"/>
          <w:sz w:val="24"/>
          <w:szCs w:val="24"/>
          <w:lang w:eastAsia="en-AU"/>
        </w:rPr>
        <w:t>___________________________</w:t>
      </w:r>
    </w:p>
    <w:p w14:paraId="6765C90A" w14:textId="35BE2D4E" w:rsidR="00686E9F" w:rsidRPr="00287C15" w:rsidRDefault="00BF7391" w:rsidP="001434A1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287C15">
        <w:rPr>
          <w:rFonts w:eastAsia="Times New Roman" w:cstheme="minorHAnsi"/>
          <w:color w:val="000000"/>
          <w:sz w:val="24"/>
          <w:szCs w:val="24"/>
          <w:lang w:eastAsia="en-AU"/>
        </w:rPr>
        <w:t>_______________________________________________________________</w:t>
      </w:r>
      <w:r w:rsidR="00083DCD" w:rsidRPr="00287C15"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  <w:r w:rsidR="00493AEF" w:rsidRPr="00287C15">
        <w:rPr>
          <w:rFonts w:eastAsia="Times New Roman" w:cstheme="minorHAnsi"/>
          <w:color w:val="000000"/>
          <w:sz w:val="24"/>
          <w:szCs w:val="24"/>
          <w:lang w:eastAsia="en-AU"/>
        </w:rPr>
        <w:t>__</w:t>
      </w:r>
      <w:r w:rsidR="000D1A02" w:rsidRPr="00287C15">
        <w:rPr>
          <w:rFonts w:eastAsia="Times New Roman" w:cstheme="minorHAnsi"/>
          <w:color w:val="000000"/>
          <w:sz w:val="24"/>
          <w:szCs w:val="24"/>
          <w:lang w:eastAsia="en-AU"/>
        </w:rPr>
        <w:t>_</w:t>
      </w:r>
    </w:p>
    <w:p w14:paraId="1EA68B80" w14:textId="16B0590B" w:rsidR="006D5D12" w:rsidRPr="00287C15" w:rsidRDefault="00493AEF" w:rsidP="00287C1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287C15">
        <w:rPr>
          <w:rFonts w:eastAsia="Times New Roman" w:cstheme="minorHAnsi"/>
          <w:color w:val="000000"/>
          <w:sz w:val="24"/>
          <w:szCs w:val="24"/>
          <w:lang w:eastAsia="en-AU"/>
        </w:rPr>
        <w:t>_________________________________________________________________________________</w:t>
      </w:r>
      <w:r w:rsidR="000D1A02" w:rsidRPr="00287C15">
        <w:rPr>
          <w:rFonts w:eastAsia="Times New Roman" w:cstheme="minorHAnsi"/>
          <w:color w:val="000000"/>
          <w:sz w:val="24"/>
          <w:szCs w:val="24"/>
          <w:lang w:eastAsia="en-AU"/>
        </w:rPr>
        <w:t>_</w:t>
      </w:r>
      <w:r w:rsidR="00287C15" w:rsidRPr="00287C15">
        <w:rPr>
          <w:color w:val="000000" w:themeColor="text1"/>
          <w:sz w:val="24"/>
          <w:szCs w:val="24"/>
        </w:rPr>
        <w:t>__________________________________________________________________________________</w:t>
      </w:r>
    </w:p>
    <w:sectPr w:rsidR="006D5D12" w:rsidRPr="00287C15" w:rsidSect="000D1A0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735" w:bottom="1276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E8B8" w14:textId="77777777" w:rsidR="000771B8" w:rsidRDefault="000771B8">
      <w:r>
        <w:separator/>
      </w:r>
    </w:p>
    <w:p w14:paraId="6C67AF23" w14:textId="77777777" w:rsidR="000771B8" w:rsidRDefault="000771B8"/>
  </w:endnote>
  <w:endnote w:type="continuationSeparator" w:id="0">
    <w:p w14:paraId="5EE829FA" w14:textId="77777777" w:rsidR="000771B8" w:rsidRDefault="000771B8">
      <w:r>
        <w:continuationSeparator/>
      </w:r>
    </w:p>
    <w:p w14:paraId="0B9F53DC" w14:textId="77777777" w:rsidR="000771B8" w:rsidRDefault="000771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948261"/>
      <w:docPartObj>
        <w:docPartGallery w:val="Page Numbers (Bottom of Page)"/>
        <w:docPartUnique/>
      </w:docPartObj>
    </w:sdtPr>
    <w:sdtEndPr/>
    <w:sdtContent>
      <w:sdt>
        <w:sdtPr>
          <w:id w:val="-2139867697"/>
          <w:docPartObj>
            <w:docPartGallery w:val="Page Numbers (Top of Page)"/>
            <w:docPartUnique/>
          </w:docPartObj>
        </w:sdtPr>
        <w:sdtEndPr/>
        <w:sdtContent>
          <w:p w14:paraId="34F016B9" w14:textId="6A36DE51" w:rsidR="000444FE" w:rsidRDefault="00C91C4C" w:rsidP="002A454E">
            <w:pPr>
              <w:pStyle w:val="Footer"/>
              <w:pBdr>
                <w:top w:val="single" w:sz="4" w:space="1" w:color="008675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759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068CD" w14:textId="62CD5930" w:rsidR="000444FE" w:rsidRDefault="00C91C4C" w:rsidP="002A454E">
            <w:pPr>
              <w:pStyle w:val="Footer"/>
              <w:pBdr>
                <w:top w:val="single" w:sz="4" w:space="1" w:color="008675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088E" w14:textId="77777777" w:rsidR="000771B8" w:rsidRDefault="000771B8">
      <w:r>
        <w:separator/>
      </w:r>
    </w:p>
    <w:p w14:paraId="50581E67" w14:textId="77777777" w:rsidR="000771B8" w:rsidRDefault="000771B8"/>
  </w:footnote>
  <w:footnote w:type="continuationSeparator" w:id="0">
    <w:p w14:paraId="30403DD8" w14:textId="77777777" w:rsidR="000771B8" w:rsidRDefault="000771B8">
      <w:r>
        <w:continuationSeparator/>
      </w:r>
    </w:p>
    <w:p w14:paraId="2B914B81" w14:textId="77777777" w:rsidR="000771B8" w:rsidRDefault="000771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70" w:type="dxa"/>
      <w:tblInd w:w="72" w:type="dxa"/>
      <w:tblBorders>
        <w:top w:val="none" w:sz="0" w:space="0" w:color="auto"/>
        <w:left w:val="none" w:sz="0" w:space="0" w:color="auto"/>
        <w:bottom w:val="single" w:sz="8" w:space="0" w:color="00867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9"/>
      <w:gridCol w:w="6081"/>
    </w:tblGrid>
    <w:tr w:rsidR="00C91C4C" w:rsidRPr="00C43B29" w14:paraId="65FEA0D3" w14:textId="77777777" w:rsidTr="00EA5301">
      <w:tc>
        <w:tcPr>
          <w:tcW w:w="3189" w:type="dxa"/>
        </w:tcPr>
        <w:p w14:paraId="280A4DCA" w14:textId="77777777" w:rsidR="00C91C4C" w:rsidRPr="00C43B29" w:rsidRDefault="00C91C4C" w:rsidP="00E74A37">
          <w:pPr>
            <w:pStyle w:val="Subtitle"/>
            <w:jc w:val="left"/>
          </w:pPr>
          <w:r>
            <w:rPr>
              <w:noProof/>
              <w:lang w:eastAsia="en-AU"/>
            </w:rPr>
            <w:drawing>
              <wp:inline distT="0" distB="0" distL="0" distR="0" wp14:anchorId="746CBD81" wp14:editId="0AAEEB90">
                <wp:extent cx="439200" cy="439200"/>
                <wp:effectExtent l="0" t="0" r="0" b="0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UT logo B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1" w:type="dxa"/>
        </w:tcPr>
        <w:sdt>
          <w:sdtPr>
            <w:rPr>
              <w:caps w:val="0"/>
              <w:sz w:val="36"/>
              <w:szCs w:val="36"/>
            </w:rPr>
            <w:alias w:val="Title"/>
            <w:tag w:val=""/>
            <w:id w:val="-11058982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E57129B" w14:textId="679FD956" w:rsidR="00C91C4C" w:rsidRPr="00C43B29" w:rsidRDefault="00BB6F6F" w:rsidP="00E74A37">
              <w:pPr>
                <w:pStyle w:val="Title"/>
              </w:pPr>
              <w:r>
                <w:rPr>
                  <w:caps w:val="0"/>
                  <w:sz w:val="36"/>
                  <w:szCs w:val="36"/>
                </w:rPr>
                <w:t>PVB210: Stellar Astrophysics</w:t>
              </w:r>
            </w:p>
          </w:sdtContent>
        </w:sdt>
        <w:sdt>
          <w:sdtPr>
            <w:rPr>
              <w:caps w:val="0"/>
            </w:rPr>
            <w:alias w:val="Subtitle"/>
            <w:tag w:val=""/>
            <w:id w:val="205533595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717E14" w14:textId="21DDF1FC" w:rsidR="00C91C4C" w:rsidRPr="00C43B29" w:rsidRDefault="00266C93" w:rsidP="00266C93">
              <w:pPr>
                <w:pStyle w:val="Subtitle"/>
              </w:pPr>
              <w:r>
                <w:rPr>
                  <w:caps w:val="0"/>
                </w:rPr>
                <w:t xml:space="preserve">     </w:t>
              </w:r>
            </w:p>
          </w:sdtContent>
        </w:sdt>
      </w:tc>
    </w:tr>
  </w:tbl>
  <w:p w14:paraId="7B929680" w14:textId="42CB7EAE" w:rsidR="00C91C4C" w:rsidRDefault="00C91C4C" w:rsidP="00E74A37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67" w:type="dxa"/>
      <w:tblInd w:w="72" w:type="dxa"/>
      <w:tblBorders>
        <w:top w:val="none" w:sz="0" w:space="0" w:color="auto"/>
        <w:left w:val="none" w:sz="0" w:space="0" w:color="auto"/>
        <w:bottom w:val="single" w:sz="8" w:space="0" w:color="00867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1"/>
      <w:gridCol w:w="7796"/>
    </w:tblGrid>
    <w:tr w:rsidR="00A10925" w:rsidRPr="00C43B29" w14:paraId="1CA8A3FA" w14:textId="77777777" w:rsidTr="00A10925">
      <w:tc>
        <w:tcPr>
          <w:tcW w:w="1771" w:type="dxa"/>
        </w:tcPr>
        <w:p w14:paraId="70F78A00" w14:textId="4181C15D" w:rsidR="00C91C4C" w:rsidRPr="00C43B29" w:rsidRDefault="00C91C4C" w:rsidP="00B04C3F">
          <w:pPr>
            <w:pStyle w:val="Subtitle"/>
            <w:jc w:val="left"/>
          </w:pPr>
        </w:p>
      </w:tc>
      <w:tc>
        <w:tcPr>
          <w:tcW w:w="7796" w:type="dxa"/>
        </w:tcPr>
        <w:p w14:paraId="41ACC905" w14:textId="2B930898" w:rsidR="00C91C4C" w:rsidRPr="00C43B29" w:rsidRDefault="00B61F7F" w:rsidP="00A10925">
          <w:pPr>
            <w:pStyle w:val="Subtitle"/>
            <w:ind w:left="35"/>
          </w:pPr>
          <w:r w:rsidRPr="00B61F7F">
            <w:rPr>
              <w:caps w:val="0"/>
              <w:sz w:val="36"/>
              <w:szCs w:val="36"/>
            </w:rPr>
            <w:t>SEB104: Grand Challenges</w:t>
          </w:r>
          <w:r w:rsidR="00A10925">
            <w:rPr>
              <w:caps w:val="0"/>
              <w:sz w:val="36"/>
              <w:szCs w:val="36"/>
            </w:rPr>
            <w:t xml:space="preserve"> – Space Exploration</w:t>
          </w:r>
          <w:sdt>
            <w:sdtPr>
              <w:rPr>
                <w:caps w:val="0"/>
              </w:rPr>
              <w:alias w:val="Subtitle"/>
              <w:tag w:val=""/>
              <w:id w:val="982505902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66C93">
                <w:rPr>
                  <w:caps w:val="0"/>
                </w:rPr>
                <w:t xml:space="preserve">     </w:t>
              </w:r>
            </w:sdtContent>
          </w:sdt>
        </w:p>
      </w:tc>
    </w:tr>
  </w:tbl>
  <w:p w14:paraId="5010AE31" w14:textId="29E3DE4F" w:rsidR="000444FE" w:rsidRDefault="008B2B55" w:rsidP="002A454E">
    <w:pPr>
      <w:ind w:left="0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0CA77B86" wp14:editId="21012D4C">
          <wp:simplePos x="0" y="0"/>
          <wp:positionH relativeFrom="column">
            <wp:posOffset>52542</wp:posOffset>
          </wp:positionH>
          <wp:positionV relativeFrom="paragraph">
            <wp:posOffset>-516890</wp:posOffset>
          </wp:positionV>
          <wp:extent cx="438785" cy="438785"/>
          <wp:effectExtent l="0" t="0" r="5715" b="571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QUT logo 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438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741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3675D"/>
    <w:multiLevelType w:val="hybridMultilevel"/>
    <w:tmpl w:val="46AA7A68"/>
    <w:lvl w:ilvl="0" w:tplc="6D26BF5C">
      <w:start w:val="1"/>
      <w:numFmt w:val="upperLetter"/>
      <w:lvlText w:val="%1."/>
      <w:lvlJc w:val="left"/>
      <w:pPr>
        <w:ind w:left="1556" w:hanging="720"/>
      </w:pPr>
      <w:rPr>
        <w:rFonts w:ascii="Arial" w:eastAsia="Arial" w:hAnsi="Arial" w:hint="default"/>
        <w:spacing w:val="1"/>
        <w:sz w:val="24"/>
        <w:szCs w:val="24"/>
      </w:rPr>
    </w:lvl>
    <w:lvl w:ilvl="1" w:tplc="D6505318">
      <w:start w:val="1"/>
      <w:numFmt w:val="decimal"/>
      <w:lvlText w:val="(%2)"/>
      <w:lvlJc w:val="left"/>
      <w:pPr>
        <w:ind w:left="2274" w:hanging="720"/>
      </w:pPr>
      <w:rPr>
        <w:rFonts w:ascii="Arial" w:eastAsia="Arial" w:hAnsi="Arial" w:hint="default"/>
        <w:spacing w:val="1"/>
        <w:sz w:val="24"/>
        <w:szCs w:val="24"/>
      </w:rPr>
    </w:lvl>
    <w:lvl w:ilvl="2" w:tplc="1710019A">
      <w:start w:val="1"/>
      <w:numFmt w:val="lowerLetter"/>
      <w:lvlText w:val="(%3)"/>
      <w:lvlJc w:val="left"/>
      <w:pPr>
        <w:ind w:left="2995" w:hanging="720"/>
      </w:pPr>
      <w:rPr>
        <w:rFonts w:ascii="Arial" w:eastAsia="Arial" w:hAnsi="Arial" w:hint="default"/>
        <w:spacing w:val="1"/>
        <w:sz w:val="24"/>
        <w:szCs w:val="24"/>
      </w:rPr>
    </w:lvl>
    <w:lvl w:ilvl="3" w:tplc="E1866880">
      <w:start w:val="1"/>
      <w:numFmt w:val="bullet"/>
      <w:lvlText w:val="•"/>
      <w:lvlJc w:val="left"/>
      <w:pPr>
        <w:ind w:left="2274" w:hanging="720"/>
      </w:pPr>
      <w:rPr>
        <w:rFonts w:hint="default"/>
      </w:rPr>
    </w:lvl>
    <w:lvl w:ilvl="4" w:tplc="5B900BA0">
      <w:start w:val="1"/>
      <w:numFmt w:val="bullet"/>
      <w:lvlText w:val="•"/>
      <w:lvlJc w:val="left"/>
      <w:pPr>
        <w:ind w:left="2276" w:hanging="720"/>
      </w:pPr>
      <w:rPr>
        <w:rFonts w:hint="default"/>
      </w:rPr>
    </w:lvl>
    <w:lvl w:ilvl="5" w:tplc="445CDCFC">
      <w:start w:val="1"/>
      <w:numFmt w:val="bullet"/>
      <w:lvlText w:val="•"/>
      <w:lvlJc w:val="left"/>
      <w:pPr>
        <w:ind w:left="2992" w:hanging="720"/>
      </w:pPr>
      <w:rPr>
        <w:rFonts w:hint="default"/>
      </w:rPr>
    </w:lvl>
    <w:lvl w:ilvl="6" w:tplc="4E3232D6">
      <w:start w:val="1"/>
      <w:numFmt w:val="bullet"/>
      <w:lvlText w:val="•"/>
      <w:lvlJc w:val="left"/>
      <w:pPr>
        <w:ind w:left="2995" w:hanging="720"/>
      </w:pPr>
      <w:rPr>
        <w:rFonts w:hint="default"/>
      </w:rPr>
    </w:lvl>
    <w:lvl w:ilvl="7" w:tplc="A61870BA">
      <w:start w:val="1"/>
      <w:numFmt w:val="bullet"/>
      <w:lvlText w:val="•"/>
      <w:lvlJc w:val="left"/>
      <w:pPr>
        <w:ind w:left="4716" w:hanging="720"/>
      </w:pPr>
      <w:rPr>
        <w:rFonts w:hint="default"/>
      </w:rPr>
    </w:lvl>
    <w:lvl w:ilvl="8" w:tplc="F70AFBC8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</w:abstractNum>
  <w:abstractNum w:abstractNumId="2" w15:restartNumberingAfterBreak="0">
    <w:nsid w:val="040B3BCD"/>
    <w:multiLevelType w:val="hybridMultilevel"/>
    <w:tmpl w:val="5DCA6726"/>
    <w:lvl w:ilvl="0" w:tplc="B5228A5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54F1"/>
    <w:multiLevelType w:val="hybridMultilevel"/>
    <w:tmpl w:val="C3A2D8F6"/>
    <w:lvl w:ilvl="0" w:tplc="11148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7E18A8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6333"/>
    <w:multiLevelType w:val="hybridMultilevel"/>
    <w:tmpl w:val="392010DE"/>
    <w:lvl w:ilvl="0" w:tplc="91B427E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352D65"/>
    <w:multiLevelType w:val="hybridMultilevel"/>
    <w:tmpl w:val="6538A8D4"/>
    <w:lvl w:ilvl="0" w:tplc="5186FCF8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D33E4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D492D"/>
    <w:multiLevelType w:val="hybridMultilevel"/>
    <w:tmpl w:val="1E7E44CC"/>
    <w:lvl w:ilvl="0" w:tplc="0C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B9118DC"/>
    <w:multiLevelType w:val="hybridMultilevel"/>
    <w:tmpl w:val="CF628304"/>
    <w:lvl w:ilvl="0" w:tplc="6EBECE8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349F05E1"/>
    <w:multiLevelType w:val="hybridMultilevel"/>
    <w:tmpl w:val="FCCA5ACE"/>
    <w:lvl w:ilvl="0" w:tplc="210E5E10">
      <w:start w:val="1"/>
      <w:numFmt w:val="bullet"/>
      <w:pStyle w:val="Bulle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45560"/>
    <w:multiLevelType w:val="hybridMultilevel"/>
    <w:tmpl w:val="57C4645C"/>
    <w:lvl w:ilvl="0" w:tplc="A0D2469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D02E0"/>
    <w:multiLevelType w:val="hybridMultilevel"/>
    <w:tmpl w:val="B31E0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F398C"/>
    <w:multiLevelType w:val="hybridMultilevel"/>
    <w:tmpl w:val="D3F4ED04"/>
    <w:lvl w:ilvl="0" w:tplc="558A195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4BC33775"/>
    <w:multiLevelType w:val="hybridMultilevel"/>
    <w:tmpl w:val="07C8E098"/>
    <w:lvl w:ilvl="0" w:tplc="B87E5A7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6FB14B3"/>
    <w:multiLevelType w:val="hybridMultilevel"/>
    <w:tmpl w:val="AB14B2B8"/>
    <w:lvl w:ilvl="0" w:tplc="AEC4385E">
      <w:start w:val="1"/>
      <w:numFmt w:val="decimal"/>
      <w:lvlText w:val="%1."/>
      <w:lvlJc w:val="left"/>
      <w:pPr>
        <w:ind w:left="832" w:hanging="720"/>
      </w:pPr>
      <w:rPr>
        <w:rFonts w:ascii="Arial" w:eastAsia="Arial" w:hAnsi="Arial" w:hint="default"/>
        <w:spacing w:val="1"/>
        <w:sz w:val="24"/>
        <w:szCs w:val="24"/>
      </w:rPr>
    </w:lvl>
    <w:lvl w:ilvl="1" w:tplc="E48EA00E">
      <w:start w:val="1"/>
      <w:numFmt w:val="lowerLetter"/>
      <w:lvlText w:val="(%2)"/>
      <w:lvlJc w:val="left"/>
      <w:pPr>
        <w:ind w:left="1552" w:hanging="720"/>
      </w:pPr>
      <w:rPr>
        <w:rFonts w:ascii="Arial" w:eastAsia="Arial" w:hAnsi="Arial" w:hint="default"/>
        <w:spacing w:val="1"/>
        <w:sz w:val="24"/>
        <w:szCs w:val="24"/>
      </w:rPr>
    </w:lvl>
    <w:lvl w:ilvl="2" w:tplc="E6AA87FE">
      <w:start w:val="1"/>
      <w:numFmt w:val="bullet"/>
      <w:lvlText w:val="•"/>
      <w:lvlJc w:val="left"/>
      <w:pPr>
        <w:ind w:left="2478" w:hanging="720"/>
      </w:pPr>
      <w:rPr>
        <w:rFonts w:hint="default"/>
      </w:rPr>
    </w:lvl>
    <w:lvl w:ilvl="3" w:tplc="B50292A8">
      <w:start w:val="1"/>
      <w:numFmt w:val="bullet"/>
      <w:lvlText w:val="•"/>
      <w:lvlJc w:val="left"/>
      <w:pPr>
        <w:ind w:left="3403" w:hanging="720"/>
      </w:pPr>
      <w:rPr>
        <w:rFonts w:hint="default"/>
      </w:rPr>
    </w:lvl>
    <w:lvl w:ilvl="4" w:tplc="A476D50E">
      <w:start w:val="1"/>
      <w:numFmt w:val="bullet"/>
      <w:lvlText w:val="•"/>
      <w:lvlJc w:val="left"/>
      <w:pPr>
        <w:ind w:left="4328" w:hanging="720"/>
      </w:pPr>
      <w:rPr>
        <w:rFonts w:hint="default"/>
      </w:rPr>
    </w:lvl>
    <w:lvl w:ilvl="5" w:tplc="13564946">
      <w:start w:val="1"/>
      <w:numFmt w:val="bullet"/>
      <w:lvlText w:val="•"/>
      <w:lvlJc w:val="left"/>
      <w:pPr>
        <w:ind w:left="5253" w:hanging="720"/>
      </w:pPr>
      <w:rPr>
        <w:rFonts w:hint="default"/>
      </w:rPr>
    </w:lvl>
    <w:lvl w:ilvl="6" w:tplc="54965662">
      <w:start w:val="1"/>
      <w:numFmt w:val="bullet"/>
      <w:lvlText w:val="•"/>
      <w:lvlJc w:val="left"/>
      <w:pPr>
        <w:ind w:left="6179" w:hanging="720"/>
      </w:pPr>
      <w:rPr>
        <w:rFonts w:hint="default"/>
      </w:rPr>
    </w:lvl>
    <w:lvl w:ilvl="7" w:tplc="4E2A2BF8">
      <w:start w:val="1"/>
      <w:numFmt w:val="bullet"/>
      <w:lvlText w:val="•"/>
      <w:lvlJc w:val="left"/>
      <w:pPr>
        <w:ind w:left="7104" w:hanging="720"/>
      </w:pPr>
      <w:rPr>
        <w:rFonts w:hint="default"/>
      </w:rPr>
    </w:lvl>
    <w:lvl w:ilvl="8" w:tplc="1FCC2FAA">
      <w:start w:val="1"/>
      <w:numFmt w:val="bullet"/>
      <w:lvlText w:val="•"/>
      <w:lvlJc w:val="left"/>
      <w:pPr>
        <w:ind w:left="8029" w:hanging="720"/>
      </w:pPr>
      <w:rPr>
        <w:rFonts w:hint="default"/>
      </w:rPr>
    </w:lvl>
  </w:abstractNum>
  <w:abstractNum w:abstractNumId="16" w15:restartNumberingAfterBreak="0">
    <w:nsid w:val="648C26BB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5B47FB"/>
    <w:multiLevelType w:val="hybridMultilevel"/>
    <w:tmpl w:val="F256915E"/>
    <w:lvl w:ilvl="0" w:tplc="2BD63BB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687778"/>
    <w:multiLevelType w:val="hybridMultilevel"/>
    <w:tmpl w:val="17768098"/>
    <w:lvl w:ilvl="0" w:tplc="EEB402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76CD5E60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EF6DAC"/>
    <w:multiLevelType w:val="hybridMultilevel"/>
    <w:tmpl w:val="083EB2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3"/>
    <w:lvlOverride w:ilvl="0">
      <w:startOverride w:val="1"/>
    </w:lvlOverride>
  </w:num>
  <w:num w:numId="5">
    <w:abstractNumId w:val="18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17"/>
  </w:num>
  <w:num w:numId="9">
    <w:abstractNumId w:val="17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19"/>
  </w:num>
  <w:num w:numId="14">
    <w:abstractNumId w:val="16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5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</w:num>
  <w:num w:numId="24">
    <w:abstractNumId w:val="1"/>
  </w:num>
  <w:num w:numId="25">
    <w:abstractNumId w:val="0"/>
  </w:num>
  <w:num w:numId="26">
    <w:abstractNumId w:val="5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3"/>
  </w:num>
  <w:num w:numId="30">
    <w:abstractNumId w:val="20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2"/>
    </w:lvlOverride>
  </w:num>
  <w:num w:numId="33">
    <w:abstractNumId w:val="3"/>
    <w:lvlOverride w:ilvl="0">
      <w:startOverride w:val="1"/>
    </w:lvlOverride>
  </w:num>
  <w:num w:numId="34">
    <w:abstractNumId w:val="11"/>
  </w:num>
  <w:num w:numId="35">
    <w:abstractNumId w:val="14"/>
  </w:num>
  <w:num w:numId="36">
    <w:abstractNumId w:val="8"/>
  </w:num>
  <w:num w:numId="37">
    <w:abstractNumId w:val="11"/>
    <w:lvlOverride w:ilvl="0">
      <w:startOverride w:val="1"/>
    </w:lvlOverride>
  </w:num>
  <w:num w:numId="38">
    <w:abstractNumId w:val="12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jAxNbAwMjAxsTRT0lEKTi0uzszPAykwNK4FAFg+ZqQtAAAA"/>
  </w:docVars>
  <w:rsids>
    <w:rsidRoot w:val="0079134B"/>
    <w:rsid w:val="00007DA6"/>
    <w:rsid w:val="0001345D"/>
    <w:rsid w:val="00020231"/>
    <w:rsid w:val="000220F7"/>
    <w:rsid w:val="00027D4B"/>
    <w:rsid w:val="000341CC"/>
    <w:rsid w:val="000444FE"/>
    <w:rsid w:val="00063B13"/>
    <w:rsid w:val="00065194"/>
    <w:rsid w:val="00067FCC"/>
    <w:rsid w:val="00072DC1"/>
    <w:rsid w:val="000771B8"/>
    <w:rsid w:val="00083DCD"/>
    <w:rsid w:val="00093EFA"/>
    <w:rsid w:val="00095F7D"/>
    <w:rsid w:val="00097CF1"/>
    <w:rsid w:val="00097EF4"/>
    <w:rsid w:val="000A24DF"/>
    <w:rsid w:val="000A2B4B"/>
    <w:rsid w:val="000B24BC"/>
    <w:rsid w:val="000C5E2A"/>
    <w:rsid w:val="000D1A02"/>
    <w:rsid w:val="000D3B3D"/>
    <w:rsid w:val="000D4E67"/>
    <w:rsid w:val="000E0C6B"/>
    <w:rsid w:val="000E50A7"/>
    <w:rsid w:val="000E53C2"/>
    <w:rsid w:val="000E5BBE"/>
    <w:rsid w:val="000F3151"/>
    <w:rsid w:val="000F54C1"/>
    <w:rsid w:val="000F57F5"/>
    <w:rsid w:val="00100B18"/>
    <w:rsid w:val="00100F9D"/>
    <w:rsid w:val="00106FDB"/>
    <w:rsid w:val="00127004"/>
    <w:rsid w:val="001302F2"/>
    <w:rsid w:val="0013475D"/>
    <w:rsid w:val="00142017"/>
    <w:rsid w:val="001434A1"/>
    <w:rsid w:val="00154FDF"/>
    <w:rsid w:val="001562E2"/>
    <w:rsid w:val="00162C4B"/>
    <w:rsid w:val="00164739"/>
    <w:rsid w:val="00174B2F"/>
    <w:rsid w:val="001865BC"/>
    <w:rsid w:val="0018790C"/>
    <w:rsid w:val="00187D70"/>
    <w:rsid w:val="00193A2D"/>
    <w:rsid w:val="001A0D57"/>
    <w:rsid w:val="001A4258"/>
    <w:rsid w:val="001A490D"/>
    <w:rsid w:val="001B0F11"/>
    <w:rsid w:val="001B5660"/>
    <w:rsid w:val="001C618E"/>
    <w:rsid w:val="001D094E"/>
    <w:rsid w:val="001D30A7"/>
    <w:rsid w:val="001D78C3"/>
    <w:rsid w:val="001E1254"/>
    <w:rsid w:val="001E3B02"/>
    <w:rsid w:val="001F6A99"/>
    <w:rsid w:val="002077E0"/>
    <w:rsid w:val="00214294"/>
    <w:rsid w:val="002327C2"/>
    <w:rsid w:val="0023286B"/>
    <w:rsid w:val="00251C85"/>
    <w:rsid w:val="002520B0"/>
    <w:rsid w:val="002531E4"/>
    <w:rsid w:val="00255F29"/>
    <w:rsid w:val="002627C7"/>
    <w:rsid w:val="002654D7"/>
    <w:rsid w:val="0026670B"/>
    <w:rsid w:val="00266C93"/>
    <w:rsid w:val="00271C59"/>
    <w:rsid w:val="00272FC9"/>
    <w:rsid w:val="00274C65"/>
    <w:rsid w:val="0028109A"/>
    <w:rsid w:val="00282AA1"/>
    <w:rsid w:val="0028309F"/>
    <w:rsid w:val="0028781D"/>
    <w:rsid w:val="00287C15"/>
    <w:rsid w:val="00292620"/>
    <w:rsid w:val="002950D5"/>
    <w:rsid w:val="002A068F"/>
    <w:rsid w:val="002A454E"/>
    <w:rsid w:val="002A51BC"/>
    <w:rsid w:val="002A5BA2"/>
    <w:rsid w:val="002A5DF8"/>
    <w:rsid w:val="002B1E55"/>
    <w:rsid w:val="002B72D8"/>
    <w:rsid w:val="002D39D4"/>
    <w:rsid w:val="002D6B9A"/>
    <w:rsid w:val="002E7C76"/>
    <w:rsid w:val="002F0258"/>
    <w:rsid w:val="002F3BF9"/>
    <w:rsid w:val="002F5B81"/>
    <w:rsid w:val="0031741D"/>
    <w:rsid w:val="003200C6"/>
    <w:rsid w:val="00321248"/>
    <w:rsid w:val="0032140E"/>
    <w:rsid w:val="00322C5B"/>
    <w:rsid w:val="00323DEF"/>
    <w:rsid w:val="0032581A"/>
    <w:rsid w:val="003262AD"/>
    <w:rsid w:val="00327E2A"/>
    <w:rsid w:val="00331DB9"/>
    <w:rsid w:val="00334A1C"/>
    <w:rsid w:val="0037100B"/>
    <w:rsid w:val="0039371B"/>
    <w:rsid w:val="003B6984"/>
    <w:rsid w:val="003B7614"/>
    <w:rsid w:val="003B7E9B"/>
    <w:rsid w:val="003C0F0E"/>
    <w:rsid w:val="003E323C"/>
    <w:rsid w:val="0040084F"/>
    <w:rsid w:val="0040388F"/>
    <w:rsid w:val="00404EF3"/>
    <w:rsid w:val="00420FF9"/>
    <w:rsid w:val="00427B0E"/>
    <w:rsid w:val="0043110A"/>
    <w:rsid w:val="00432AB6"/>
    <w:rsid w:val="0043671D"/>
    <w:rsid w:val="00437340"/>
    <w:rsid w:val="004441CF"/>
    <w:rsid w:val="00476B8F"/>
    <w:rsid w:val="00483E6C"/>
    <w:rsid w:val="00493AEF"/>
    <w:rsid w:val="004956A8"/>
    <w:rsid w:val="004A3120"/>
    <w:rsid w:val="004B5CBF"/>
    <w:rsid w:val="004D0480"/>
    <w:rsid w:val="004D49B1"/>
    <w:rsid w:val="004E3176"/>
    <w:rsid w:val="004F1EF2"/>
    <w:rsid w:val="004F6F51"/>
    <w:rsid w:val="00500C00"/>
    <w:rsid w:val="00560A6C"/>
    <w:rsid w:val="005625FC"/>
    <w:rsid w:val="005720FB"/>
    <w:rsid w:val="0057270D"/>
    <w:rsid w:val="005825C3"/>
    <w:rsid w:val="00583123"/>
    <w:rsid w:val="005A5A78"/>
    <w:rsid w:val="005D2B7D"/>
    <w:rsid w:val="005D4C8B"/>
    <w:rsid w:val="005E3C7D"/>
    <w:rsid w:val="005F4E66"/>
    <w:rsid w:val="006021FA"/>
    <w:rsid w:val="006064C9"/>
    <w:rsid w:val="00610482"/>
    <w:rsid w:val="00611E61"/>
    <w:rsid w:val="006134A1"/>
    <w:rsid w:val="006222C8"/>
    <w:rsid w:val="00624F47"/>
    <w:rsid w:val="006417C8"/>
    <w:rsid w:val="006435EB"/>
    <w:rsid w:val="006521E2"/>
    <w:rsid w:val="00652F1B"/>
    <w:rsid w:val="00663953"/>
    <w:rsid w:val="006722A4"/>
    <w:rsid w:val="00674A00"/>
    <w:rsid w:val="00682D43"/>
    <w:rsid w:val="006855F6"/>
    <w:rsid w:val="00686E9F"/>
    <w:rsid w:val="00687995"/>
    <w:rsid w:val="00692781"/>
    <w:rsid w:val="006A12FB"/>
    <w:rsid w:val="006A4B8E"/>
    <w:rsid w:val="006A4C00"/>
    <w:rsid w:val="006D3E5D"/>
    <w:rsid w:val="006D5D12"/>
    <w:rsid w:val="006D6E33"/>
    <w:rsid w:val="006E051C"/>
    <w:rsid w:val="006E2530"/>
    <w:rsid w:val="006E3D1E"/>
    <w:rsid w:val="006F15BE"/>
    <w:rsid w:val="006F43AC"/>
    <w:rsid w:val="006F5C54"/>
    <w:rsid w:val="00704E53"/>
    <w:rsid w:val="00705579"/>
    <w:rsid w:val="007135DD"/>
    <w:rsid w:val="00716B46"/>
    <w:rsid w:val="007171ED"/>
    <w:rsid w:val="00721763"/>
    <w:rsid w:val="007279DE"/>
    <w:rsid w:val="00734928"/>
    <w:rsid w:val="00747A04"/>
    <w:rsid w:val="00751717"/>
    <w:rsid w:val="00753CFA"/>
    <w:rsid w:val="00756417"/>
    <w:rsid w:val="00772B0F"/>
    <w:rsid w:val="00773FBD"/>
    <w:rsid w:val="00776440"/>
    <w:rsid w:val="00780DC3"/>
    <w:rsid w:val="0079134B"/>
    <w:rsid w:val="00794400"/>
    <w:rsid w:val="00796137"/>
    <w:rsid w:val="007C1377"/>
    <w:rsid w:val="007C28F0"/>
    <w:rsid w:val="007D586F"/>
    <w:rsid w:val="007D60F9"/>
    <w:rsid w:val="007F31C5"/>
    <w:rsid w:val="008154FF"/>
    <w:rsid w:val="0082021B"/>
    <w:rsid w:val="0083017D"/>
    <w:rsid w:val="00830C29"/>
    <w:rsid w:val="00836484"/>
    <w:rsid w:val="00836CCA"/>
    <w:rsid w:val="008565DE"/>
    <w:rsid w:val="0087037A"/>
    <w:rsid w:val="008772E2"/>
    <w:rsid w:val="008958CF"/>
    <w:rsid w:val="008A4C0F"/>
    <w:rsid w:val="008B0EF2"/>
    <w:rsid w:val="008B2B55"/>
    <w:rsid w:val="008C480F"/>
    <w:rsid w:val="008D5F7C"/>
    <w:rsid w:val="008D6BF5"/>
    <w:rsid w:val="008D751B"/>
    <w:rsid w:val="008E1223"/>
    <w:rsid w:val="008E28D2"/>
    <w:rsid w:val="008F6F49"/>
    <w:rsid w:val="008F730F"/>
    <w:rsid w:val="00903A60"/>
    <w:rsid w:val="009048DE"/>
    <w:rsid w:val="00910FF8"/>
    <w:rsid w:val="0091190F"/>
    <w:rsid w:val="00913886"/>
    <w:rsid w:val="00920700"/>
    <w:rsid w:val="00927F62"/>
    <w:rsid w:val="00936627"/>
    <w:rsid w:val="009371D4"/>
    <w:rsid w:val="00937704"/>
    <w:rsid w:val="0094397F"/>
    <w:rsid w:val="00951FE8"/>
    <w:rsid w:val="00954265"/>
    <w:rsid w:val="009545AA"/>
    <w:rsid w:val="00964037"/>
    <w:rsid w:val="00967713"/>
    <w:rsid w:val="0097304E"/>
    <w:rsid w:val="0097634B"/>
    <w:rsid w:val="00992116"/>
    <w:rsid w:val="009968FF"/>
    <w:rsid w:val="009A5360"/>
    <w:rsid w:val="009B4D2C"/>
    <w:rsid w:val="009B594B"/>
    <w:rsid w:val="009C159C"/>
    <w:rsid w:val="009E012C"/>
    <w:rsid w:val="009E6DB6"/>
    <w:rsid w:val="009F574A"/>
    <w:rsid w:val="009F7343"/>
    <w:rsid w:val="00A0317D"/>
    <w:rsid w:val="00A039C9"/>
    <w:rsid w:val="00A0428F"/>
    <w:rsid w:val="00A05603"/>
    <w:rsid w:val="00A10925"/>
    <w:rsid w:val="00A20161"/>
    <w:rsid w:val="00A235AD"/>
    <w:rsid w:val="00A23C80"/>
    <w:rsid w:val="00A46670"/>
    <w:rsid w:val="00A503D0"/>
    <w:rsid w:val="00A6219D"/>
    <w:rsid w:val="00A72AAB"/>
    <w:rsid w:val="00A7500A"/>
    <w:rsid w:val="00A86502"/>
    <w:rsid w:val="00A9388A"/>
    <w:rsid w:val="00A94979"/>
    <w:rsid w:val="00AB0DBA"/>
    <w:rsid w:val="00AB6129"/>
    <w:rsid w:val="00AC78DF"/>
    <w:rsid w:val="00AD72B6"/>
    <w:rsid w:val="00AE2B62"/>
    <w:rsid w:val="00AE5B38"/>
    <w:rsid w:val="00AE7D45"/>
    <w:rsid w:val="00AF07A2"/>
    <w:rsid w:val="00AF3385"/>
    <w:rsid w:val="00AF3993"/>
    <w:rsid w:val="00B00F07"/>
    <w:rsid w:val="00B0404A"/>
    <w:rsid w:val="00B04C3F"/>
    <w:rsid w:val="00B1430D"/>
    <w:rsid w:val="00B15542"/>
    <w:rsid w:val="00B26C6E"/>
    <w:rsid w:val="00B279DF"/>
    <w:rsid w:val="00B4244D"/>
    <w:rsid w:val="00B44FD2"/>
    <w:rsid w:val="00B472EB"/>
    <w:rsid w:val="00B5148B"/>
    <w:rsid w:val="00B55664"/>
    <w:rsid w:val="00B61F7F"/>
    <w:rsid w:val="00B6609D"/>
    <w:rsid w:val="00B86396"/>
    <w:rsid w:val="00B90441"/>
    <w:rsid w:val="00B939E4"/>
    <w:rsid w:val="00B9685D"/>
    <w:rsid w:val="00BB3BB6"/>
    <w:rsid w:val="00BB5DC6"/>
    <w:rsid w:val="00BB6F6F"/>
    <w:rsid w:val="00BC7131"/>
    <w:rsid w:val="00BC7AA3"/>
    <w:rsid w:val="00BE4F63"/>
    <w:rsid w:val="00BF7391"/>
    <w:rsid w:val="00C0123C"/>
    <w:rsid w:val="00C01F19"/>
    <w:rsid w:val="00C03944"/>
    <w:rsid w:val="00C03C92"/>
    <w:rsid w:val="00C0419A"/>
    <w:rsid w:val="00C04F15"/>
    <w:rsid w:val="00C0790C"/>
    <w:rsid w:val="00C12CF0"/>
    <w:rsid w:val="00C13294"/>
    <w:rsid w:val="00C16BB5"/>
    <w:rsid w:val="00C17B85"/>
    <w:rsid w:val="00C25AF8"/>
    <w:rsid w:val="00C26782"/>
    <w:rsid w:val="00C27136"/>
    <w:rsid w:val="00C27440"/>
    <w:rsid w:val="00C3327A"/>
    <w:rsid w:val="00C40758"/>
    <w:rsid w:val="00C46A6E"/>
    <w:rsid w:val="00C515E3"/>
    <w:rsid w:val="00C51651"/>
    <w:rsid w:val="00C81706"/>
    <w:rsid w:val="00C91C4C"/>
    <w:rsid w:val="00CA7953"/>
    <w:rsid w:val="00CB1AEB"/>
    <w:rsid w:val="00CD0F2D"/>
    <w:rsid w:val="00CD6468"/>
    <w:rsid w:val="00CF0AF2"/>
    <w:rsid w:val="00CF2E15"/>
    <w:rsid w:val="00CF6B3B"/>
    <w:rsid w:val="00CF723F"/>
    <w:rsid w:val="00D00D68"/>
    <w:rsid w:val="00D018E4"/>
    <w:rsid w:val="00D04322"/>
    <w:rsid w:val="00D04B9B"/>
    <w:rsid w:val="00D10774"/>
    <w:rsid w:val="00D12154"/>
    <w:rsid w:val="00D234A0"/>
    <w:rsid w:val="00D23BE8"/>
    <w:rsid w:val="00D27AB7"/>
    <w:rsid w:val="00D32463"/>
    <w:rsid w:val="00D3461A"/>
    <w:rsid w:val="00D365C3"/>
    <w:rsid w:val="00D555A4"/>
    <w:rsid w:val="00D65647"/>
    <w:rsid w:val="00D87FFD"/>
    <w:rsid w:val="00DA675E"/>
    <w:rsid w:val="00DB6458"/>
    <w:rsid w:val="00DC50EF"/>
    <w:rsid w:val="00DC53A7"/>
    <w:rsid w:val="00DD06F2"/>
    <w:rsid w:val="00DD4BC2"/>
    <w:rsid w:val="00DE2AB3"/>
    <w:rsid w:val="00DE4BAA"/>
    <w:rsid w:val="00DF6A0A"/>
    <w:rsid w:val="00DF7B87"/>
    <w:rsid w:val="00E0478C"/>
    <w:rsid w:val="00E05BDD"/>
    <w:rsid w:val="00E15647"/>
    <w:rsid w:val="00E24887"/>
    <w:rsid w:val="00E24B57"/>
    <w:rsid w:val="00E327A4"/>
    <w:rsid w:val="00E3595F"/>
    <w:rsid w:val="00E44494"/>
    <w:rsid w:val="00E458F1"/>
    <w:rsid w:val="00E55392"/>
    <w:rsid w:val="00E561B5"/>
    <w:rsid w:val="00E604E0"/>
    <w:rsid w:val="00E617E3"/>
    <w:rsid w:val="00E718E3"/>
    <w:rsid w:val="00E74A37"/>
    <w:rsid w:val="00EA5301"/>
    <w:rsid w:val="00EA7D27"/>
    <w:rsid w:val="00EB05CD"/>
    <w:rsid w:val="00EB07D5"/>
    <w:rsid w:val="00EC62C2"/>
    <w:rsid w:val="00EC6BC7"/>
    <w:rsid w:val="00ED25BF"/>
    <w:rsid w:val="00EE3292"/>
    <w:rsid w:val="00EE7140"/>
    <w:rsid w:val="00EF54A4"/>
    <w:rsid w:val="00EF5DC4"/>
    <w:rsid w:val="00EF5F36"/>
    <w:rsid w:val="00EF743E"/>
    <w:rsid w:val="00F03F65"/>
    <w:rsid w:val="00F06016"/>
    <w:rsid w:val="00F1614E"/>
    <w:rsid w:val="00F20795"/>
    <w:rsid w:val="00F2475E"/>
    <w:rsid w:val="00F26B02"/>
    <w:rsid w:val="00F364CD"/>
    <w:rsid w:val="00F50E0A"/>
    <w:rsid w:val="00F56884"/>
    <w:rsid w:val="00F579E4"/>
    <w:rsid w:val="00F60E82"/>
    <w:rsid w:val="00F64BC7"/>
    <w:rsid w:val="00F7549A"/>
    <w:rsid w:val="00F80D66"/>
    <w:rsid w:val="00F94E82"/>
    <w:rsid w:val="00F95846"/>
    <w:rsid w:val="00F9588A"/>
    <w:rsid w:val="00F95E39"/>
    <w:rsid w:val="00FB5C5D"/>
    <w:rsid w:val="00FC4B39"/>
    <w:rsid w:val="00FD3169"/>
    <w:rsid w:val="00FE65D9"/>
    <w:rsid w:val="00FF025C"/>
    <w:rsid w:val="00FF0ED2"/>
    <w:rsid w:val="00FF3C3E"/>
    <w:rsid w:val="00FF41AE"/>
    <w:rsid w:val="00FF5FA8"/>
    <w:rsid w:val="25F1B6D5"/>
    <w:rsid w:val="3E3E93D8"/>
    <w:rsid w:val="747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45B24F"/>
  <w15:docId w15:val="{75437CC4-56FA-4019-85D1-A01097E1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4E"/>
    <w:pPr>
      <w:spacing w:after="120" w:line="240" w:lineRule="auto"/>
      <w:ind w:left="72" w:right="72"/>
    </w:pPr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083DCD"/>
    <w:pPr>
      <w:keepLines/>
      <w:spacing w:after="160"/>
      <w:ind w:left="0" w:right="74"/>
      <w:jc w:val="both"/>
      <w:outlineLvl w:val="0"/>
    </w:pPr>
    <w:rPr>
      <w:rFonts w:asciiTheme="majorHAnsi" w:eastAsiaTheme="majorEastAsia" w:hAnsiTheme="majorHAnsi" w:cstheme="majorBidi"/>
      <w:b/>
      <w:color w:val="008675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1C618E"/>
    <w:pPr>
      <w:keepNext/>
      <w:keepLines/>
      <w:spacing w:before="160"/>
      <w:ind w:left="74" w:right="74"/>
      <w:outlineLvl w:val="1"/>
    </w:pPr>
    <w:rPr>
      <w:rFonts w:asciiTheme="majorHAnsi" w:eastAsiaTheme="majorEastAsia" w:hAnsiTheme="majorHAnsi" w:cstheme="majorBidi"/>
      <w:color w:val="00867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B04C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color w:val="00867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3DCD"/>
    <w:rPr>
      <w:rFonts w:asciiTheme="majorHAnsi" w:eastAsiaTheme="majorEastAsia" w:hAnsiTheme="majorHAnsi" w:cstheme="majorBidi"/>
      <w:b/>
      <w:color w:val="008675"/>
      <w:sz w:val="28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1"/>
    <w:rsid w:val="001C618E"/>
    <w:rPr>
      <w:rFonts w:asciiTheme="majorHAnsi" w:eastAsiaTheme="majorEastAsia" w:hAnsiTheme="majorHAnsi" w:cstheme="majorBidi"/>
      <w:color w:val="00867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04C3F"/>
    <w:rPr>
      <w:rFonts w:asciiTheme="majorHAnsi" w:eastAsiaTheme="majorEastAsia" w:hAnsiTheme="majorHAnsi" w:cstheme="majorBidi"/>
      <w:b/>
      <w:color w:val="00867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B04C3F"/>
    <w:pPr>
      <w:spacing w:after="0"/>
      <w:jc w:val="right"/>
    </w:pPr>
    <w:rPr>
      <w:rFonts w:asciiTheme="majorHAnsi" w:eastAsiaTheme="majorEastAsia" w:hAnsiTheme="majorHAnsi" w:cstheme="majorBidi"/>
      <w:caps/>
      <w:color w:val="00867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04C3F"/>
    <w:rPr>
      <w:rFonts w:asciiTheme="majorHAnsi" w:eastAsiaTheme="majorEastAsia" w:hAnsiTheme="majorHAnsi" w:cstheme="majorBidi"/>
      <w:caps/>
      <w:color w:val="008675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"/>
    <w:qFormat/>
    <w:rsid w:val="00B04C3F"/>
    <w:pPr>
      <w:jc w:val="right"/>
    </w:pPr>
    <w:rPr>
      <w:rFonts w:asciiTheme="majorHAnsi" w:eastAsiaTheme="majorEastAsia" w:hAnsiTheme="majorHAnsi" w:cstheme="majorBidi"/>
      <w:caps/>
      <w:color w:val="008675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B04C3F"/>
    <w:rPr>
      <w:rFonts w:asciiTheme="majorHAnsi" w:eastAsiaTheme="majorEastAsia" w:hAnsiTheme="majorHAnsi" w:cstheme="majorBidi"/>
      <w:caps/>
      <w:color w:val="008675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left w:val="single" w:sz="4" w:space="0" w:color="1DFFE1" w:themeColor="accent1" w:themeTint="99"/>
        <w:bottom w:val="single" w:sz="4" w:space="0" w:color="1DFFE1" w:themeColor="accent1" w:themeTint="99"/>
        <w:right w:val="single" w:sz="4" w:space="0" w:color="1DFFE1" w:themeColor="accent1" w:themeTint="99"/>
        <w:insideH w:val="single" w:sz="4" w:space="0" w:color="1DFFE1" w:themeColor="accent1" w:themeTint="99"/>
        <w:insideV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  <w:tblStylePr w:type="neCell">
      <w:tblPr/>
      <w:tcPr>
        <w:tcBorders>
          <w:bottom w:val="single" w:sz="4" w:space="0" w:color="1DFFE1" w:themeColor="accent1" w:themeTint="99"/>
        </w:tcBorders>
      </w:tcPr>
    </w:tblStylePr>
    <w:tblStylePr w:type="nwCell">
      <w:tblPr/>
      <w:tcPr>
        <w:tcBorders>
          <w:bottom w:val="single" w:sz="4" w:space="0" w:color="1DFFE1" w:themeColor="accent1" w:themeTint="99"/>
        </w:tcBorders>
      </w:tcPr>
    </w:tblStylePr>
    <w:tblStylePr w:type="seCell">
      <w:tblPr/>
      <w:tcPr>
        <w:tcBorders>
          <w:top w:val="single" w:sz="4" w:space="0" w:color="1DFFE1" w:themeColor="accent1" w:themeTint="99"/>
        </w:tcBorders>
      </w:tcPr>
    </w:tblStylePr>
    <w:tblStylePr w:type="swCell">
      <w:tblPr/>
      <w:tcPr>
        <w:tcBorders>
          <w:top w:val="single" w:sz="4" w:space="0" w:color="1DFFE1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00645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6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6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6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6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B3FF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6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6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6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675" w:themeFill="accent1"/>
      </w:tcPr>
    </w:tblStylePr>
    <w:tblStylePr w:type="band1Vert">
      <w:tblPr/>
      <w:tcPr>
        <w:shd w:val="clear" w:color="auto" w:fill="68FFEB" w:themeFill="accent1" w:themeFillTint="66"/>
      </w:tcPr>
    </w:tblStylePr>
    <w:tblStylePr w:type="band1Horz">
      <w:tblPr/>
      <w:tcPr>
        <w:shd w:val="clear" w:color="auto" w:fill="68FFEB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bottom w:val="single" w:sz="4" w:space="0" w:color="1DFFE1" w:themeColor="accent1" w:themeTint="99"/>
        <w:insideH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left w:val="single" w:sz="4" w:space="0" w:color="1DFFE1" w:themeColor="accent1" w:themeTint="99"/>
        <w:bottom w:val="single" w:sz="4" w:space="0" w:color="1DFFE1" w:themeColor="accent1" w:themeTint="99"/>
        <w:right w:val="single" w:sz="4" w:space="0" w:color="1DFFE1" w:themeColor="accent1" w:themeTint="99"/>
        <w:insideH w:val="single" w:sz="4" w:space="0" w:color="1DFFE1" w:themeColor="accent1" w:themeTint="99"/>
        <w:insideV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675" w:themeColor="accent1"/>
          <w:left w:val="single" w:sz="4" w:space="0" w:color="008675" w:themeColor="accent1"/>
          <w:bottom w:val="single" w:sz="4" w:space="0" w:color="008675" w:themeColor="accent1"/>
          <w:right w:val="single" w:sz="4" w:space="0" w:color="008675" w:themeColor="accent1"/>
          <w:insideH w:val="nil"/>
          <w:insideV w:val="nil"/>
        </w:tcBorders>
        <w:shd w:val="clear" w:color="auto" w:fill="008675" w:themeFill="accent1"/>
      </w:tcPr>
    </w:tblStylePr>
    <w:tblStylePr w:type="lastRow">
      <w:rPr>
        <w:b/>
        <w:bCs/>
      </w:rPr>
      <w:tblPr/>
      <w:tcPr>
        <w:tcBorders>
          <w:top w:val="double" w:sz="4" w:space="0" w:color="0086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008675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008675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1DFFE1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DFFE1" w:themeColor="accent1" w:themeTint="99"/>
        <w:bottom w:val="single" w:sz="2" w:space="0" w:color="1DFFE1" w:themeColor="accent1" w:themeTint="99"/>
        <w:insideH w:val="single" w:sz="2" w:space="0" w:color="1DFFE1" w:themeColor="accent1" w:themeTint="99"/>
        <w:insideV w:val="single" w:sz="2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DFF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FF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33473C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rsid w:val="00EC6BC7"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"/>
      </w:numPr>
    </w:pPr>
  </w:style>
  <w:style w:type="paragraph" w:styleId="ListParagraph">
    <w:name w:val="List Paragraph"/>
    <w:basedOn w:val="Normal"/>
    <w:autoRedefine/>
    <w:uiPriority w:val="34"/>
    <w:unhideWhenUsed/>
    <w:qFormat/>
    <w:rsid w:val="00DD06F2"/>
    <w:pPr>
      <w:numPr>
        <w:numId w:val="34"/>
      </w:numPr>
      <w:autoSpaceDE w:val="0"/>
      <w:autoSpaceDN w:val="0"/>
      <w:adjustRightInd w:val="0"/>
      <w:spacing w:after="0"/>
      <w:ind w:right="0"/>
      <w:contextualSpacing/>
      <w:jc w:val="both"/>
    </w:pPr>
    <w:rPr>
      <w:rFonts w:cs="Arial"/>
      <w:szCs w:val="24"/>
    </w:rPr>
  </w:style>
  <w:style w:type="paragraph" w:customStyle="1" w:styleId="BulletParagraph">
    <w:name w:val="Bullet Paragraph"/>
    <w:basedOn w:val="ListParagraph"/>
    <w:autoRedefine/>
    <w:qFormat/>
    <w:rsid w:val="00BC7131"/>
    <w:pPr>
      <w:numPr>
        <w:numId w:val="2"/>
      </w:numPr>
    </w:pPr>
  </w:style>
  <w:style w:type="paragraph" w:customStyle="1" w:styleId="FigureNum">
    <w:name w:val="Figure Num"/>
    <w:basedOn w:val="Contactinfo"/>
    <w:autoRedefine/>
    <w:qFormat/>
    <w:rsid w:val="007135DD"/>
    <w:pPr>
      <w:spacing w:before="120" w:after="120"/>
      <w:ind w:left="74" w:right="74"/>
      <w:jc w:val="center"/>
    </w:pPr>
    <w:rPr>
      <w:rFonts w:ascii="Calibri" w:eastAsia="Calibri" w:hAnsi="Calibri" w:cs="Calibri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1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16"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B8E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B8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B8E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B8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B8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B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B8E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C04F15"/>
    <w:pPr>
      <w:widowControl w:val="0"/>
      <w:spacing w:after="0"/>
      <w:ind w:left="832" w:right="0"/>
    </w:pPr>
    <w:rPr>
      <w:rFonts w:ascii="Arial" w:eastAsia="Arial" w:hAnsi="Arial"/>
      <w:kern w:val="0"/>
      <w:sz w:val="24"/>
      <w:szCs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04F15"/>
    <w:rPr>
      <w:rFonts w:ascii="Arial" w:eastAsia="Arial" w:hAnsi="Arial"/>
      <w:kern w:val="0"/>
      <w:sz w:val="24"/>
      <w:szCs w:val="24"/>
      <w:lang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C618E"/>
    <w:pPr>
      <w:widowControl w:val="0"/>
      <w:spacing w:after="0"/>
      <w:ind w:left="0" w:right="0"/>
    </w:pPr>
    <w:rPr>
      <w:rFonts w:eastAsiaTheme="minorHAnsi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B6F6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yi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008675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5FFA2708128498E5200B12DB6B7EB" ma:contentTypeVersion="7" ma:contentTypeDescription="Create a new document." ma:contentTypeScope="" ma:versionID="96bfbcf993a70011dccd0e4e7a1afd7a">
  <xsd:schema xmlns:xsd="http://www.w3.org/2001/XMLSchema" xmlns:xs="http://www.w3.org/2001/XMLSchema" xmlns:p="http://schemas.microsoft.com/office/2006/metadata/properties" xmlns:ns2="f994674e-c8a4-4440-8ff9-390ed9098e1b" xmlns:ns3="b734907e-3280-4588-8071-f70e407a9bd6" targetNamespace="http://schemas.microsoft.com/office/2006/metadata/properties" ma:root="true" ma:fieldsID="271f96ac092b5274be7464bde712b5b4" ns2:_="" ns3:_="">
    <xsd:import namespace="f994674e-c8a4-4440-8ff9-390ed9098e1b"/>
    <xsd:import namespace="b734907e-3280-4588-8071-f70e407a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4674e-c8a4-4440-8ff9-390ed9098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4907e-3280-4588-8071-f70e407a9b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C8870-6F66-4941-BEDD-D6527FE04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5B6FE0-DD1C-4F94-B727-C6C0EF61F9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E94F98-96DB-46A3-A0F4-327D416A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4674e-c8a4-4440-8ff9-390ed9098e1b"/>
    <ds:schemaRef ds:uri="b734907e-3280-4588-8071-f70e407a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D69CD0-083A-4D9A-9D12-48122CE1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C:\Users\deyi\AppData\Roaming\Microsoft\Templates\Project communication plan.dotx</Template>
  <TotalTime>61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PVB210: Stellar Astrophysics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PVB210: Stellar Astrophysics</dc:title>
  <dc:subject/>
  <dc:creator>michael.cowley@qut.edu.au</dc:creator>
  <cp:keywords/>
  <cp:lastModifiedBy>Michael Cowley</cp:lastModifiedBy>
  <cp:revision>76</cp:revision>
  <cp:lastPrinted>2019-03-11T07:05:00Z</cp:lastPrinted>
  <dcterms:created xsi:type="dcterms:W3CDTF">2020-04-17T07:13:00Z</dcterms:created>
  <dcterms:modified xsi:type="dcterms:W3CDTF">2022-02-14T03:10:00Z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  <property fmtid="{D5CDD505-2E9C-101B-9397-08002B2CF9AE}" pid="3" name="ContentTypeId">
    <vt:lpwstr>0x0101009C65FFA2708128498E5200B12DB6B7EB</vt:lpwstr>
  </property>
</Properties>
</file>