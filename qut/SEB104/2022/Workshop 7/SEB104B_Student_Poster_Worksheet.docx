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BFAA" w14:textId="235EDD24" w:rsidR="002D6B9A" w:rsidRPr="00083DCD" w:rsidRDefault="00721763" w:rsidP="00083DCD">
      <w:pPr>
        <w:pStyle w:val="Heading1"/>
      </w:pPr>
      <w:bookmarkStart w:id="0" w:name="_Hlk31709023"/>
      <w:bookmarkEnd w:id="0"/>
      <w:r w:rsidRPr="00083DCD">
        <w:t>Peer Review of Poster</w:t>
      </w:r>
      <w:r w:rsidR="00B04C3F" w:rsidRPr="00083DCD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AF652D1" wp14:editId="37705116">
                <wp:simplePos x="0" y="0"/>
                <wp:positionH relativeFrom="page">
                  <wp:posOffset>381000</wp:posOffset>
                </wp:positionH>
                <wp:positionV relativeFrom="page">
                  <wp:posOffset>533400</wp:posOffset>
                </wp:positionV>
                <wp:extent cx="279400" cy="8959850"/>
                <wp:effectExtent l="0" t="0" r="6350" b="0"/>
                <wp:wrapNone/>
                <wp:docPr id="38" name="Group 38" title="Decorative sideb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8959850"/>
                          <a:chOff x="0" y="0"/>
                          <a:chExt cx="228600" cy="9144001"/>
                        </a:xfrm>
                        <a:solidFill>
                          <a:srgbClr val="008675"/>
                        </a:solidFill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spect="1"/>
                        </wps:cNvSpPr>
                        <wps:spPr>
                          <a:xfrm>
                            <a:off x="0" y="8915401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408FD" id="Group 38" o:spid="_x0000_s1026" alt="Title: Decorative sidebar" style="position:absolute;margin-left:30pt;margin-top:42pt;width:22pt;height:705.5pt;z-index:251659776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">
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D018E4" w:rsidRPr="00083DCD">
        <w:t>s</w:t>
      </w:r>
    </w:p>
    <w:p w14:paraId="7E88DD72" w14:textId="293CE1C2" w:rsidR="008D751B" w:rsidRPr="00083DCD" w:rsidRDefault="008D751B" w:rsidP="005E3C7D">
      <w:pPr>
        <w:spacing w:after="0" w:line="360" w:lineRule="auto"/>
        <w:ind w:left="0"/>
        <w:rPr>
          <w:rFonts w:eastAsia="Times New Roman" w:cstheme="minorHAnsi"/>
          <w:color w:val="000000"/>
          <w:lang w:eastAsia="en-AU"/>
        </w:rPr>
      </w:pPr>
      <w:r w:rsidRPr="00083DCD">
        <w:rPr>
          <w:rFonts w:eastAsia="Times New Roman" w:cstheme="minorHAnsi"/>
          <w:color w:val="000000"/>
          <w:lang w:eastAsia="en-AU"/>
        </w:rPr>
        <w:t xml:space="preserve">Your </w:t>
      </w:r>
      <w:r w:rsidR="002520B0" w:rsidRPr="00083DCD">
        <w:rPr>
          <w:rFonts w:eastAsia="Times New Roman" w:cstheme="minorHAnsi"/>
          <w:color w:val="000000"/>
          <w:lang w:eastAsia="en-AU"/>
        </w:rPr>
        <w:t>n</w:t>
      </w:r>
      <w:r w:rsidRPr="00083DCD">
        <w:rPr>
          <w:rFonts w:eastAsia="Times New Roman" w:cstheme="minorHAnsi"/>
          <w:color w:val="000000"/>
          <w:lang w:eastAsia="en-AU"/>
        </w:rPr>
        <w:t>ame: ________________________</w:t>
      </w:r>
      <w:r w:rsidR="00D04B9B">
        <w:rPr>
          <w:rFonts w:eastAsia="Times New Roman" w:cstheme="minorHAnsi"/>
          <w:color w:val="000000"/>
          <w:lang w:eastAsia="en-AU"/>
        </w:rPr>
        <w:t>_</w:t>
      </w:r>
      <w:r w:rsidRPr="00083DCD">
        <w:rPr>
          <w:rFonts w:eastAsia="Times New Roman" w:cstheme="minorHAnsi"/>
          <w:color w:val="000000"/>
          <w:lang w:eastAsia="en-AU"/>
        </w:rPr>
        <w:t>_</w:t>
      </w:r>
      <w:r w:rsidR="00D04B9B" w:rsidRPr="00D04B9B">
        <w:rPr>
          <w:rFonts w:eastAsia="Times New Roman" w:cstheme="minorHAnsi"/>
          <w:color w:val="000000"/>
          <w:lang w:eastAsia="en-AU"/>
        </w:rPr>
        <w:t xml:space="preserve"> </w:t>
      </w:r>
      <w:r w:rsidR="00D04B9B" w:rsidRPr="00083DCD">
        <w:rPr>
          <w:rFonts w:eastAsia="Times New Roman" w:cstheme="minorHAnsi"/>
          <w:color w:val="000000"/>
          <w:lang w:eastAsia="en-AU"/>
        </w:rPr>
        <w:t>Your group number</w:t>
      </w:r>
      <w:r w:rsidR="00D04B9B">
        <w:rPr>
          <w:rFonts w:eastAsia="Times New Roman" w:cstheme="minorHAnsi"/>
          <w:color w:val="000000"/>
          <w:lang w:eastAsia="en-AU"/>
        </w:rPr>
        <w:t>:</w:t>
      </w:r>
      <w:r w:rsidR="00D04B9B" w:rsidRPr="00083DCD">
        <w:rPr>
          <w:rFonts w:eastAsia="Times New Roman" w:cstheme="minorHAnsi"/>
          <w:color w:val="000000"/>
          <w:lang w:eastAsia="en-AU"/>
        </w:rPr>
        <w:t xml:space="preserve"> </w:t>
      </w:r>
      <w:r w:rsidRPr="00083DCD">
        <w:rPr>
          <w:rFonts w:eastAsia="Times New Roman" w:cstheme="minorHAnsi"/>
          <w:color w:val="000000"/>
          <w:lang w:eastAsia="en-AU"/>
        </w:rPr>
        <w:t>____________________</w:t>
      </w:r>
      <w:r w:rsidR="005E3C7D" w:rsidRPr="00083DCD">
        <w:rPr>
          <w:rFonts w:eastAsia="Times New Roman" w:cstheme="minorHAnsi"/>
          <w:color w:val="000000"/>
          <w:lang w:eastAsia="en-AU"/>
        </w:rPr>
        <w:t>____________</w:t>
      </w:r>
      <w:r w:rsidR="00D04B9B">
        <w:rPr>
          <w:rFonts w:eastAsia="Times New Roman" w:cstheme="minorHAnsi"/>
          <w:color w:val="000000"/>
          <w:lang w:eastAsia="en-AU"/>
        </w:rPr>
        <w:t>_</w:t>
      </w:r>
      <w:r w:rsidR="00686E9F">
        <w:rPr>
          <w:rFonts w:eastAsia="Times New Roman" w:cstheme="minorHAnsi"/>
          <w:color w:val="000000"/>
          <w:lang w:eastAsia="en-AU"/>
        </w:rPr>
        <w:t>_</w:t>
      </w:r>
    </w:p>
    <w:p w14:paraId="7C7F059C" w14:textId="77777777" w:rsidR="001434A1" w:rsidRDefault="001434A1" w:rsidP="005E3C7D">
      <w:pPr>
        <w:spacing w:after="0" w:line="360" w:lineRule="auto"/>
        <w:ind w:left="0"/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</w:pPr>
    </w:p>
    <w:p w14:paraId="25EAD1BA" w14:textId="31253C17" w:rsidR="00583123" w:rsidRPr="002077E0" w:rsidRDefault="00583123" w:rsidP="005E3C7D">
      <w:pPr>
        <w:spacing w:after="0" w:line="360" w:lineRule="auto"/>
        <w:ind w:left="0"/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</w:pPr>
      <w:r w:rsidRPr="002077E0"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  <w:t>Review 1</w:t>
      </w:r>
    </w:p>
    <w:p w14:paraId="57D76054" w14:textId="66970353" w:rsidR="002520B0" w:rsidRPr="00083DCD" w:rsidRDefault="00D04B9B" w:rsidP="005E3C7D">
      <w:pPr>
        <w:spacing w:after="0" w:line="360" w:lineRule="auto"/>
        <w:ind w:left="0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t>Reviewed Group Number</w:t>
      </w:r>
      <w:r w:rsidR="002520B0" w:rsidRPr="00083DCD">
        <w:rPr>
          <w:rFonts w:eastAsia="Times New Roman" w:cstheme="minorHAnsi"/>
          <w:color w:val="000000"/>
          <w:lang w:eastAsia="en-AU"/>
        </w:rPr>
        <w:t>: ______________</w:t>
      </w:r>
      <w:r>
        <w:rPr>
          <w:rFonts w:eastAsia="Times New Roman" w:cstheme="minorHAnsi"/>
          <w:color w:val="000000"/>
          <w:lang w:eastAsia="en-AU"/>
        </w:rPr>
        <w:t xml:space="preserve"> Poster</w:t>
      </w:r>
      <w:r w:rsidR="00686E9F">
        <w:rPr>
          <w:rFonts w:eastAsia="Times New Roman" w:cstheme="minorHAnsi"/>
          <w:color w:val="000000"/>
          <w:lang w:eastAsia="en-AU"/>
        </w:rPr>
        <w:t xml:space="preserve"> </w:t>
      </w:r>
      <w:r>
        <w:rPr>
          <w:rFonts w:eastAsia="Times New Roman" w:cstheme="minorHAnsi"/>
          <w:color w:val="000000"/>
          <w:lang w:eastAsia="en-AU"/>
        </w:rPr>
        <w:t>Topic:</w:t>
      </w:r>
      <w:r w:rsidR="002077E0">
        <w:rPr>
          <w:rFonts w:eastAsia="Times New Roman" w:cstheme="minorHAnsi"/>
          <w:color w:val="000000"/>
          <w:lang w:eastAsia="en-AU"/>
        </w:rPr>
        <w:t xml:space="preserve"> </w:t>
      </w:r>
      <w:r w:rsidR="002520B0" w:rsidRPr="00083DCD">
        <w:rPr>
          <w:rFonts w:eastAsia="Times New Roman" w:cstheme="minorHAnsi"/>
          <w:color w:val="000000"/>
          <w:lang w:eastAsia="en-AU"/>
        </w:rPr>
        <w:t>_______________________</w:t>
      </w:r>
      <w:r w:rsidR="004F1EF2" w:rsidRPr="00083DCD">
        <w:rPr>
          <w:rFonts w:eastAsia="Times New Roman" w:cstheme="minorHAnsi"/>
          <w:color w:val="000000"/>
          <w:lang w:eastAsia="en-AU"/>
        </w:rPr>
        <w:t>___________</w:t>
      </w:r>
      <w:r>
        <w:rPr>
          <w:rFonts w:eastAsia="Times New Roman" w:cstheme="minorHAnsi"/>
          <w:color w:val="000000"/>
          <w:lang w:eastAsia="en-AU"/>
        </w:rPr>
        <w:t>_</w:t>
      </w:r>
      <w:r w:rsidR="00686E9F">
        <w:rPr>
          <w:rFonts w:eastAsia="Times New Roman" w:cstheme="minorHAnsi"/>
          <w:color w:val="000000"/>
          <w:lang w:eastAsia="en-AU"/>
        </w:rPr>
        <w:t>_____</w:t>
      </w:r>
    </w:p>
    <w:p w14:paraId="76C7AEAF" w14:textId="08EEDA4D" w:rsidR="00083DCD" w:rsidRPr="002077E0" w:rsidRDefault="00D00D68" w:rsidP="00D87FFD">
      <w:pPr>
        <w:spacing w:after="0" w:line="263" w:lineRule="atLeast"/>
        <w:ind w:left="0" w:right="-613"/>
        <w:rPr>
          <w:rFonts w:eastAsia="Times New Roman" w:cstheme="minorHAnsi"/>
          <w:i/>
          <w:iCs/>
          <w:color w:val="C00000"/>
          <w:lang w:eastAsia="en-AU"/>
        </w:rPr>
      </w:pPr>
      <w:r w:rsidRPr="002077E0">
        <w:rPr>
          <w:rFonts w:eastAsia="Times New Roman" w:cstheme="minorHAnsi"/>
          <w:i/>
          <w:iCs/>
          <w:color w:val="C00000"/>
          <w:lang w:eastAsia="en-AU"/>
        </w:rPr>
        <w:t>Excellent = 5 / Very good = 4 / Good = 3 / Satisfactory = 2 / Unsatisfactory = 1 / Negative or No Input = 0</w:t>
      </w:r>
    </w:p>
    <w:p w14:paraId="7A856CB9" w14:textId="77777777" w:rsidR="00D87FFD" w:rsidRDefault="00D87FFD" w:rsidP="00D00D68">
      <w:pPr>
        <w:spacing w:after="0"/>
        <w:textAlignment w:val="center"/>
        <w:rPr>
          <w:rFonts w:eastAsia="Times New Roman" w:cstheme="minorHAnsi"/>
          <w:lang w:eastAsia="en-AU"/>
        </w:rPr>
      </w:pPr>
    </w:p>
    <w:p w14:paraId="7CCA5D8E" w14:textId="50E848B1" w:rsidR="00D00D68" w:rsidRPr="00D00D68" w:rsidRDefault="00D87FFD" w:rsidP="00D00D68">
      <w:pPr>
        <w:spacing w:after="0"/>
        <w:textAlignment w:val="center"/>
        <w:rPr>
          <w:rFonts w:eastAsia="Times New Roman" w:cstheme="minorHAnsi"/>
          <w:lang w:eastAsia="en-AU"/>
        </w:rPr>
      </w:pPr>
      <w:r w:rsidRPr="00D00D68">
        <w:rPr>
          <w:rFonts w:eastAsia="Times New Roman" w:cstheme="minorHAns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9750651" wp14:editId="202DC33A">
                <wp:simplePos x="0" y="0"/>
                <wp:positionH relativeFrom="column">
                  <wp:posOffset>2879002</wp:posOffset>
                </wp:positionH>
                <wp:positionV relativeFrom="paragraph">
                  <wp:posOffset>268102</wp:posOffset>
                </wp:positionV>
                <wp:extent cx="2775711" cy="1484768"/>
                <wp:effectExtent l="0" t="0" r="18415" b="13970"/>
                <wp:wrapNone/>
                <wp:docPr id="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5711" cy="1484768"/>
                          <a:chOff x="3540" y="9692"/>
                          <a:chExt cx="6570" cy="3458"/>
                        </a:xfrm>
                      </wpg:grpSpPr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555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836" y="972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6042" y="9707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281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8495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9720" y="972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555" y="1040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860" y="1042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030" y="1042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260" y="1039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520" y="1040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9705" y="1043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540" y="1117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845" y="111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015" y="111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7245" y="1115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505" y="1117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9705" y="1120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40" y="1196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845" y="1198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6015" y="1198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245" y="1195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505" y="1196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9705" y="1199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555" y="1273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860" y="1274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6030" y="1274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260" y="1271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520" y="1273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9720" y="1276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519EF" id="Group 44" o:spid="_x0000_s1026" style="position:absolute;margin-left:226.7pt;margin-top:21.1pt;width:218.55pt;height:116.9pt;z-index:251667968" coordorigin="3540,9692" coordsize="6570,34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">
                <v:oval id="Oval 4" o:spid="_x0000_s1027" style="position:absolute;left:3555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"/>
                <v:oval id="Oval 13" o:spid="_x0000_s1028" style="position:absolute;left:4836;top:972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"/>
                <v:oval id="Oval 14" o:spid="_x0000_s1029" style="position:absolute;left:6042;top:970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"/>
                <v:oval id="Oval 15" o:spid="_x0000_s1030" style="position:absolute;left:7281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"/>
                <v:oval id="Oval 16" o:spid="_x0000_s1031" style="position:absolute;left:8495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"/>
                <v:oval id="Oval 17" o:spid="_x0000_s1032" style="position:absolute;left:9720;top:972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"/>
                <v:oval id="Oval 19" o:spid="_x0000_s1033" style="position:absolute;left:3555;top:1040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"/>
                <v:oval id="Oval 20" o:spid="_x0000_s1034" style="position:absolute;left:4860;top:1042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"/>
                <v:oval id="Oval 21" o:spid="_x0000_s1035" style="position:absolute;left:6030;top:1042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"/>
                <v:oval id="Oval 22" o:spid="_x0000_s1036" style="position:absolute;left:7260;top:1039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"/>
                <v:oval id="Oval 23" o:spid="_x0000_s1037" style="position:absolute;left:8520;top:1040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"/>
                <v:oval id="Oval 24" o:spid="_x0000_s1038" style="position:absolute;left:9705;top:1043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"/>
                <v:oval id="Oval 25" o:spid="_x0000_s1039" style="position:absolute;left:3540;top:1117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"/>
                <v:oval id="Oval 26" o:spid="_x0000_s1040" style="position:absolute;left:4845;top:1118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"/>
                <v:oval id="Oval 27" o:spid="_x0000_s1041" style="position:absolute;left:6015;top:1118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"/>
                <v:oval id="Oval 28" o:spid="_x0000_s1042" style="position:absolute;left:7245;top:1115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"/>
                <v:oval id="Oval 29" o:spid="_x0000_s1043" style="position:absolute;left:8505;top:1117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"/>
                <v:oval id="Oval 30" o:spid="_x0000_s1044" style="position:absolute;left:9705;top:1120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"/>
                <v:oval id="Oval 31" o:spid="_x0000_s1045" style="position:absolute;left:3540;top:1196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"/>
                <v:oval id="Oval 32" o:spid="_x0000_s1046" style="position:absolute;left:4845;top:1198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"/>
                <v:oval id="Oval 33" o:spid="_x0000_s1047" style="position:absolute;left:6015;top:1198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"/>
                <v:oval id="Oval 34" o:spid="_x0000_s1048" style="position:absolute;left:7245;top:1195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"/>
                <v:oval id="Oval 35" o:spid="_x0000_s1049" style="position:absolute;left:8505;top:1196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"/>
                <v:oval id="Oval 36" o:spid="_x0000_s1050" style="position:absolute;left:9705;top:1199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"/>
                <v:oval id="Oval 37" o:spid="_x0000_s1051" style="position:absolute;left:3555;top:1273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"/>
                <v:oval id="Oval 38" o:spid="_x0000_s1052" style="position:absolute;left:4860;top:1274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"/>
                <v:oval id="Oval 39" o:spid="_x0000_s1053" style="position:absolute;left:6030;top:1274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"/>
                <v:oval id="Oval 40" o:spid="_x0000_s1054" style="position:absolute;left:7260;top:1271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"/>
                <v:oval id="Oval 41" o:spid="_x0000_s1055" style="position:absolute;left:8520;top:1273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"/>
                <v:oval id="Oval 42" o:spid="_x0000_s1056" style="position:absolute;left:9720;top:1276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"/>
              </v:group>
            </w:pict>
          </mc:Fallback>
        </mc:AlternateConten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="00D23BE8">
        <w:rPr>
          <w:rFonts w:eastAsia="Times New Roman" w:cstheme="minorHAnsi"/>
          <w:lang w:eastAsia="en-AU"/>
        </w:rPr>
        <w:t xml:space="preserve">             </w:t>
      </w:r>
      <w:r w:rsidR="00686E9F">
        <w:rPr>
          <w:rFonts w:eastAsia="Times New Roman" w:cstheme="minorHAnsi"/>
          <w:lang w:eastAsia="en-AU"/>
        </w:rPr>
        <w:t xml:space="preserve">        </w:t>
      </w:r>
      <w:r w:rsidR="00D23BE8">
        <w:rPr>
          <w:rFonts w:eastAsia="Times New Roman" w:cstheme="minorHAnsi"/>
          <w:lang w:eastAsia="en-AU"/>
        </w:rPr>
        <w:t xml:space="preserve">5              4              </w:t>
      </w:r>
      <w:r w:rsidR="00A10925">
        <w:rPr>
          <w:rFonts w:eastAsia="Times New Roman" w:cstheme="minorHAnsi"/>
          <w:lang w:eastAsia="en-AU"/>
        </w:rPr>
        <w:t>3               2              1              0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149"/>
      </w:tblGrid>
      <w:tr w:rsidR="00D87FFD" w:rsidRPr="00D00D68" w14:paraId="7C4DD718" w14:textId="77777777" w:rsidTr="00D87FFD">
        <w:tc>
          <w:tcPr>
            <w:tcW w:w="3828" w:type="dxa"/>
            <w:shd w:val="clear" w:color="auto" w:fill="auto"/>
          </w:tcPr>
          <w:p w14:paraId="5855DF2C" w14:textId="7EDEDD48" w:rsidR="00D87FFD" w:rsidRPr="00D00D68" w:rsidRDefault="00D87FFD" w:rsidP="00FD6F34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 xml:space="preserve">Interpretation </w:t>
            </w:r>
            <w:r w:rsidR="00686E9F">
              <w:rPr>
                <w:rFonts w:eastAsia="Times New Roman" w:cstheme="minorHAnsi"/>
                <w:lang w:eastAsia="en-AU"/>
              </w:rPr>
              <w:t>&amp;</w:t>
            </w:r>
            <w:r w:rsidRPr="00D00D68">
              <w:rPr>
                <w:rFonts w:eastAsia="Times New Roman" w:cstheme="minorHAnsi"/>
                <w:lang w:eastAsia="en-AU"/>
              </w:rPr>
              <w:t xml:space="preserve"> analysis of info</w:t>
            </w:r>
          </w:p>
        </w:tc>
        <w:tc>
          <w:tcPr>
            <w:tcW w:w="7149" w:type="dxa"/>
            <w:vMerge w:val="restart"/>
          </w:tcPr>
          <w:p w14:paraId="6FB7E15E" w14:textId="52FC34B1" w:rsidR="00D87FFD" w:rsidRPr="00D00D68" w:rsidRDefault="00D87FFD" w:rsidP="00FD6F34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D87FFD" w:rsidRPr="00D00D68" w14:paraId="2DE3EEFF" w14:textId="77777777" w:rsidTr="00D87FFD">
        <w:tc>
          <w:tcPr>
            <w:tcW w:w="3828" w:type="dxa"/>
            <w:shd w:val="clear" w:color="auto" w:fill="auto"/>
          </w:tcPr>
          <w:p w14:paraId="5141AEFA" w14:textId="77777777" w:rsidR="00D87FFD" w:rsidRPr="00D00D68" w:rsidRDefault="00D87FFD" w:rsidP="00FD6F34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Critical analysis of data and resources</w:t>
            </w:r>
          </w:p>
        </w:tc>
        <w:tc>
          <w:tcPr>
            <w:tcW w:w="7149" w:type="dxa"/>
            <w:vMerge/>
          </w:tcPr>
          <w:p w14:paraId="14161302" w14:textId="77777777" w:rsidR="00D87FFD" w:rsidRPr="00D00D68" w:rsidRDefault="00D87FFD" w:rsidP="00FD6F34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D87FFD" w:rsidRPr="00D00D68" w14:paraId="284746F9" w14:textId="77777777" w:rsidTr="00D87FFD">
        <w:tc>
          <w:tcPr>
            <w:tcW w:w="3828" w:type="dxa"/>
          </w:tcPr>
          <w:p w14:paraId="1C547A1D" w14:textId="77777777" w:rsidR="00D87FFD" w:rsidRPr="00D00D68" w:rsidRDefault="00D87FFD" w:rsidP="00FD6F34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Design and visual presentation</w:t>
            </w:r>
          </w:p>
        </w:tc>
        <w:tc>
          <w:tcPr>
            <w:tcW w:w="7149" w:type="dxa"/>
            <w:vMerge/>
          </w:tcPr>
          <w:p w14:paraId="5E5970BF" w14:textId="77777777" w:rsidR="00D87FFD" w:rsidRPr="00D00D68" w:rsidRDefault="00D87FFD" w:rsidP="00FD6F34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D87FFD" w:rsidRPr="00D00D68" w14:paraId="70D4BF74" w14:textId="77777777" w:rsidTr="00D87FFD">
        <w:tc>
          <w:tcPr>
            <w:tcW w:w="3828" w:type="dxa"/>
          </w:tcPr>
          <w:p w14:paraId="517A9466" w14:textId="77777777" w:rsidR="00D87FFD" w:rsidRPr="00D00D68" w:rsidRDefault="00D87FFD" w:rsidP="00FD6F34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Academic writing and referencing</w:t>
            </w:r>
          </w:p>
        </w:tc>
        <w:tc>
          <w:tcPr>
            <w:tcW w:w="7149" w:type="dxa"/>
            <w:vMerge/>
          </w:tcPr>
          <w:p w14:paraId="6BCE9FC8" w14:textId="77777777" w:rsidR="00D87FFD" w:rsidRPr="00D00D68" w:rsidRDefault="00D87FFD" w:rsidP="00FD6F34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D87FFD" w:rsidRPr="00D00D68" w14:paraId="30AE5D5C" w14:textId="77777777" w:rsidTr="00D87FFD">
        <w:tc>
          <w:tcPr>
            <w:tcW w:w="3828" w:type="dxa"/>
          </w:tcPr>
          <w:p w14:paraId="2CC1B276" w14:textId="77777777" w:rsidR="00D87FFD" w:rsidRPr="00D00D68" w:rsidRDefault="00D87FFD" w:rsidP="00FD6F34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Engages target audience</w:t>
            </w:r>
          </w:p>
        </w:tc>
        <w:tc>
          <w:tcPr>
            <w:tcW w:w="7149" w:type="dxa"/>
            <w:vMerge/>
          </w:tcPr>
          <w:p w14:paraId="300E53B7" w14:textId="77777777" w:rsidR="00D87FFD" w:rsidRPr="00D00D68" w:rsidRDefault="00D87FFD" w:rsidP="00FD6F34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2C407002" w14:textId="640E5F8B" w:rsidR="00D00D68" w:rsidRDefault="00D00D68" w:rsidP="00D00D68">
      <w:pPr>
        <w:spacing w:after="0" w:line="405" w:lineRule="atLeast"/>
        <w:rPr>
          <w:rFonts w:eastAsia="Times New Roman" w:cstheme="minorHAnsi"/>
          <w:color w:val="000000"/>
          <w:sz w:val="30"/>
          <w:szCs w:val="30"/>
          <w:lang w:eastAsia="en-AU"/>
        </w:rPr>
      </w:pPr>
    </w:p>
    <w:p w14:paraId="1674468B" w14:textId="5B358DD3" w:rsidR="003B7E9B" w:rsidRPr="00083DCD" w:rsidRDefault="00BF7391" w:rsidP="00083DCD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83DCD">
        <w:rPr>
          <w:rFonts w:eastAsia="Times New Roman" w:cstheme="minorHAnsi"/>
          <w:color w:val="000000"/>
          <w:sz w:val="24"/>
          <w:szCs w:val="24"/>
          <w:lang w:eastAsia="en-AU"/>
        </w:rPr>
        <w:t>Comments on the poster you are reviewing: ___________________________</w:t>
      </w:r>
      <w:r w:rsidR="00083DCD"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</w:p>
    <w:p w14:paraId="6765C90A" w14:textId="26DDD209" w:rsidR="00686E9F" w:rsidRPr="001434A1" w:rsidRDefault="00BF7391" w:rsidP="001434A1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83DCD">
        <w:rPr>
          <w:rFonts w:eastAsia="Times New Roman" w:cstheme="minorHAnsi"/>
          <w:color w:val="000000"/>
          <w:sz w:val="24"/>
          <w:szCs w:val="24"/>
          <w:lang w:eastAsia="en-AU"/>
        </w:rPr>
        <w:t>_______________________________________________________________</w:t>
      </w:r>
      <w:r w:rsidR="00083DCD"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</w:p>
    <w:p w14:paraId="289CFB0A" w14:textId="4A422A83" w:rsidR="002077E0" w:rsidRPr="002077E0" w:rsidRDefault="002077E0" w:rsidP="002077E0">
      <w:pPr>
        <w:spacing w:after="0" w:line="360" w:lineRule="auto"/>
        <w:ind w:left="0"/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</w:pPr>
      <w:r w:rsidRPr="002077E0"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  <w:t xml:space="preserve">Review </w:t>
      </w:r>
      <w:r w:rsidRPr="002077E0"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  <w:t>2</w:t>
      </w:r>
    </w:p>
    <w:p w14:paraId="2C1D2AFD" w14:textId="77777777" w:rsidR="00686E9F" w:rsidRPr="00083DCD" w:rsidRDefault="00686E9F" w:rsidP="00686E9F">
      <w:pPr>
        <w:spacing w:after="0" w:line="360" w:lineRule="auto"/>
        <w:ind w:left="0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t>Reviewed Group Number</w:t>
      </w:r>
      <w:r w:rsidRPr="00083DCD">
        <w:rPr>
          <w:rFonts w:eastAsia="Times New Roman" w:cstheme="minorHAnsi"/>
          <w:color w:val="000000"/>
          <w:lang w:eastAsia="en-AU"/>
        </w:rPr>
        <w:t>: ______________</w:t>
      </w:r>
      <w:r>
        <w:rPr>
          <w:rFonts w:eastAsia="Times New Roman" w:cstheme="minorHAnsi"/>
          <w:color w:val="000000"/>
          <w:lang w:eastAsia="en-AU"/>
        </w:rPr>
        <w:t xml:space="preserve"> Poster Topic: </w:t>
      </w:r>
      <w:r w:rsidRPr="00083DCD">
        <w:rPr>
          <w:rFonts w:eastAsia="Times New Roman" w:cstheme="minorHAnsi"/>
          <w:color w:val="000000"/>
          <w:lang w:eastAsia="en-AU"/>
        </w:rPr>
        <w:t>__________________________________</w:t>
      </w:r>
      <w:r>
        <w:rPr>
          <w:rFonts w:eastAsia="Times New Roman" w:cstheme="minorHAnsi"/>
          <w:color w:val="000000"/>
          <w:lang w:eastAsia="en-AU"/>
        </w:rPr>
        <w:t>______</w:t>
      </w:r>
    </w:p>
    <w:p w14:paraId="76070299" w14:textId="77777777" w:rsidR="00686E9F" w:rsidRPr="002077E0" w:rsidRDefault="00686E9F" w:rsidP="00686E9F">
      <w:pPr>
        <w:spacing w:after="0" w:line="263" w:lineRule="atLeast"/>
        <w:ind w:left="0" w:right="-613"/>
        <w:rPr>
          <w:rFonts w:eastAsia="Times New Roman" w:cstheme="minorHAnsi"/>
          <w:i/>
          <w:iCs/>
          <w:color w:val="C00000"/>
          <w:lang w:eastAsia="en-AU"/>
        </w:rPr>
      </w:pPr>
      <w:r w:rsidRPr="002077E0">
        <w:rPr>
          <w:rFonts w:eastAsia="Times New Roman" w:cstheme="minorHAnsi"/>
          <w:i/>
          <w:iCs/>
          <w:color w:val="C00000"/>
          <w:lang w:eastAsia="en-AU"/>
        </w:rPr>
        <w:t>Excellent = 5 / Very good = 4 / Good = 3 / Satisfactory = 2 / Unsatisfactory = 1 / Negative or No Input = 0</w:t>
      </w:r>
    </w:p>
    <w:p w14:paraId="05FBADDB" w14:textId="77777777" w:rsidR="00686E9F" w:rsidRDefault="00686E9F" w:rsidP="00686E9F">
      <w:pPr>
        <w:spacing w:after="0"/>
        <w:textAlignment w:val="center"/>
        <w:rPr>
          <w:rFonts w:eastAsia="Times New Roman" w:cstheme="minorHAnsi"/>
          <w:lang w:eastAsia="en-AU"/>
        </w:rPr>
      </w:pPr>
    </w:p>
    <w:p w14:paraId="23497138" w14:textId="77777777" w:rsidR="00686E9F" w:rsidRPr="00D00D68" w:rsidRDefault="00686E9F" w:rsidP="00686E9F">
      <w:pPr>
        <w:spacing w:after="0"/>
        <w:textAlignment w:val="center"/>
        <w:rPr>
          <w:rFonts w:eastAsia="Times New Roman" w:cstheme="minorHAnsi"/>
          <w:lang w:eastAsia="en-AU"/>
        </w:rPr>
      </w:pPr>
      <w:r w:rsidRPr="00D00D68">
        <w:rPr>
          <w:rFonts w:eastAsia="Times New Roman" w:cstheme="minorHAns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62E3F06" wp14:editId="37346CD9">
                <wp:simplePos x="0" y="0"/>
                <wp:positionH relativeFrom="column">
                  <wp:posOffset>2879002</wp:posOffset>
                </wp:positionH>
                <wp:positionV relativeFrom="paragraph">
                  <wp:posOffset>268102</wp:posOffset>
                </wp:positionV>
                <wp:extent cx="2775711" cy="1484768"/>
                <wp:effectExtent l="0" t="0" r="18415" b="13970"/>
                <wp:wrapNone/>
                <wp:docPr id="13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5711" cy="1484768"/>
                          <a:chOff x="3540" y="9692"/>
                          <a:chExt cx="6570" cy="3458"/>
                        </a:xfrm>
                      </wpg:grpSpPr>
                      <wps:wsp>
                        <wps:cNvPr id="131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3555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836" y="972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6042" y="9707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281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8495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9720" y="972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555" y="1040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860" y="1042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030" y="1042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260" y="1039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520" y="1040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9705" y="1043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540" y="1117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845" y="111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015" y="111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7245" y="1115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505" y="1117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9705" y="1120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40" y="1196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845" y="1198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6015" y="1198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245" y="1195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505" y="1196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9705" y="1199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555" y="1273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860" y="1274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6030" y="1274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260" y="1271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520" y="1273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9720" y="1276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D2ED6" id="Group 44" o:spid="_x0000_s1026" style="position:absolute;margin-left:226.7pt;margin-top:21.1pt;width:218.55pt;height:116.9pt;z-index:251676160" coordorigin="3540,9692" coordsize="6570,34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">
                <v:oval id="Oval 131" o:spid="_x0000_s1027" style="position:absolute;left:3555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"/>
                <v:oval id="Oval 13" o:spid="_x0000_s1028" style="position:absolute;left:4836;top:972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"/>
                <v:oval id="Oval 14" o:spid="_x0000_s1029" style="position:absolute;left:6042;top:970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"/>
                <v:oval id="Oval 15" o:spid="_x0000_s1030" style="position:absolute;left:7281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"/>
                <v:oval id="Oval 16" o:spid="_x0000_s1031" style="position:absolute;left:8495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"/>
                <v:oval id="Oval 17" o:spid="_x0000_s1032" style="position:absolute;left:9720;top:972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"/>
                <v:oval id="Oval 19" o:spid="_x0000_s1033" style="position:absolute;left:3555;top:1040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"/>
                <v:oval id="Oval 20" o:spid="_x0000_s1034" style="position:absolute;left:4860;top:1042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"/>
                <v:oval id="Oval 21" o:spid="_x0000_s1035" style="position:absolute;left:6030;top:1042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"/>
                <v:oval id="Oval 22" o:spid="_x0000_s1036" style="position:absolute;left:7260;top:1039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"/>
                <v:oval id="Oval 23" o:spid="_x0000_s1037" style="position:absolute;left:8520;top:1040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"/>
                <v:oval id="Oval 24" o:spid="_x0000_s1038" style="position:absolute;left:9705;top:1043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"/>
                <v:oval id="Oval 25" o:spid="_x0000_s1039" style="position:absolute;left:3540;top:1117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"/>
                <v:oval id="Oval 26" o:spid="_x0000_s1040" style="position:absolute;left:4845;top:1118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"/>
                <v:oval id="Oval 27" o:spid="_x0000_s1041" style="position:absolute;left:6015;top:1118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"/>
                <v:oval id="Oval 28" o:spid="_x0000_s1042" style="position:absolute;left:7245;top:1115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"/>
                <v:oval id="Oval 29" o:spid="_x0000_s1043" style="position:absolute;left:8505;top:1117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"/>
                <v:oval id="Oval 30" o:spid="_x0000_s1044" style="position:absolute;left:9705;top:1120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"/>
                <v:oval id="Oval 31" o:spid="_x0000_s1045" style="position:absolute;left:3540;top:1196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"/>
                <v:oval id="Oval 32" o:spid="_x0000_s1046" style="position:absolute;left:4845;top:1198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"/>
                <v:oval id="Oval 33" o:spid="_x0000_s1047" style="position:absolute;left:6015;top:1198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"/>
                <v:oval id="Oval 34" o:spid="_x0000_s1048" style="position:absolute;left:7245;top:1195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"/>
                <v:oval id="Oval 35" o:spid="_x0000_s1049" style="position:absolute;left:8505;top:1196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"/>
                <v:oval id="Oval 36" o:spid="_x0000_s1050" style="position:absolute;left:9705;top:1199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"/>
                <v:oval id="Oval 37" o:spid="_x0000_s1051" style="position:absolute;left:3555;top:1273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"/>
                <v:oval id="Oval 38" o:spid="_x0000_s1052" style="position:absolute;left:4860;top:1274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"/>
                <v:oval id="Oval 39" o:spid="_x0000_s1053" style="position:absolute;left:6030;top:1274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"/>
                <v:oval id="Oval 40" o:spid="_x0000_s1054" style="position:absolute;left:7260;top:1271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"/>
                <v:oval id="Oval 41" o:spid="_x0000_s1055" style="position:absolute;left:8520;top:1273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"/>
                <v:oval id="Oval 42" o:spid="_x0000_s1056" style="position:absolute;left:9720;top:1276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"/>
              </v:group>
            </w:pict>
          </mc:Fallback>
        </mc:AlternateConten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  <w:t xml:space="preserve">                     5              4              3               2              1              0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149"/>
      </w:tblGrid>
      <w:tr w:rsidR="00686E9F" w:rsidRPr="00D00D68" w14:paraId="11CE4DB0" w14:textId="77777777" w:rsidTr="003102EA">
        <w:tc>
          <w:tcPr>
            <w:tcW w:w="3828" w:type="dxa"/>
            <w:shd w:val="clear" w:color="auto" w:fill="auto"/>
          </w:tcPr>
          <w:p w14:paraId="53892FD5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 xml:space="preserve">Interpretation </w:t>
            </w:r>
            <w:r>
              <w:rPr>
                <w:rFonts w:eastAsia="Times New Roman" w:cstheme="minorHAnsi"/>
                <w:lang w:eastAsia="en-AU"/>
              </w:rPr>
              <w:t>&amp;</w:t>
            </w:r>
            <w:r w:rsidRPr="00D00D68">
              <w:rPr>
                <w:rFonts w:eastAsia="Times New Roman" w:cstheme="minorHAnsi"/>
                <w:lang w:eastAsia="en-AU"/>
              </w:rPr>
              <w:t xml:space="preserve"> analysis of info</w:t>
            </w:r>
          </w:p>
        </w:tc>
        <w:tc>
          <w:tcPr>
            <w:tcW w:w="7149" w:type="dxa"/>
            <w:vMerge w:val="restart"/>
          </w:tcPr>
          <w:p w14:paraId="50FCEAF3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55D1AEAA" w14:textId="77777777" w:rsidTr="003102EA">
        <w:tc>
          <w:tcPr>
            <w:tcW w:w="3828" w:type="dxa"/>
            <w:shd w:val="clear" w:color="auto" w:fill="auto"/>
          </w:tcPr>
          <w:p w14:paraId="32871182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Critical analysis of data and resources</w:t>
            </w:r>
          </w:p>
        </w:tc>
        <w:tc>
          <w:tcPr>
            <w:tcW w:w="7149" w:type="dxa"/>
            <w:vMerge/>
          </w:tcPr>
          <w:p w14:paraId="02B78764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6A288912" w14:textId="77777777" w:rsidTr="003102EA">
        <w:tc>
          <w:tcPr>
            <w:tcW w:w="3828" w:type="dxa"/>
          </w:tcPr>
          <w:p w14:paraId="68269775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Design and visual presentation</w:t>
            </w:r>
          </w:p>
        </w:tc>
        <w:tc>
          <w:tcPr>
            <w:tcW w:w="7149" w:type="dxa"/>
            <w:vMerge/>
          </w:tcPr>
          <w:p w14:paraId="2B8D6355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39DC53A0" w14:textId="77777777" w:rsidTr="003102EA">
        <w:tc>
          <w:tcPr>
            <w:tcW w:w="3828" w:type="dxa"/>
          </w:tcPr>
          <w:p w14:paraId="301F6589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Academic writing and referencing</w:t>
            </w:r>
          </w:p>
        </w:tc>
        <w:tc>
          <w:tcPr>
            <w:tcW w:w="7149" w:type="dxa"/>
            <w:vMerge/>
          </w:tcPr>
          <w:p w14:paraId="3F87051F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6E7FD5A3" w14:textId="77777777" w:rsidTr="003102EA">
        <w:tc>
          <w:tcPr>
            <w:tcW w:w="3828" w:type="dxa"/>
          </w:tcPr>
          <w:p w14:paraId="5480E10A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Engages target audience</w:t>
            </w:r>
          </w:p>
        </w:tc>
        <w:tc>
          <w:tcPr>
            <w:tcW w:w="7149" w:type="dxa"/>
            <w:vMerge/>
          </w:tcPr>
          <w:p w14:paraId="6F461426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3933B458" w14:textId="77777777" w:rsidR="00686E9F" w:rsidRDefault="00686E9F" w:rsidP="00686E9F">
      <w:pPr>
        <w:spacing w:after="0" w:line="405" w:lineRule="atLeast"/>
        <w:rPr>
          <w:rFonts w:eastAsia="Times New Roman" w:cstheme="minorHAnsi"/>
          <w:color w:val="000000"/>
          <w:sz w:val="30"/>
          <w:szCs w:val="30"/>
          <w:lang w:eastAsia="en-AU"/>
        </w:rPr>
      </w:pPr>
    </w:p>
    <w:p w14:paraId="0F9A5DA0" w14:textId="77777777" w:rsidR="00686E9F" w:rsidRPr="00083DCD" w:rsidRDefault="00686E9F" w:rsidP="00686E9F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83DCD">
        <w:rPr>
          <w:rFonts w:eastAsia="Times New Roman" w:cstheme="minorHAnsi"/>
          <w:color w:val="000000"/>
          <w:sz w:val="24"/>
          <w:szCs w:val="24"/>
          <w:lang w:eastAsia="en-AU"/>
        </w:rPr>
        <w:t>Comments on the poster you are reviewing: ___________________________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</w:p>
    <w:p w14:paraId="30068BCF" w14:textId="77777777" w:rsidR="00686E9F" w:rsidRPr="00083DCD" w:rsidRDefault="00686E9F" w:rsidP="00686E9F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83DCD">
        <w:rPr>
          <w:rFonts w:eastAsia="Times New Roman" w:cstheme="minorHAnsi"/>
          <w:color w:val="000000"/>
          <w:sz w:val="24"/>
          <w:szCs w:val="24"/>
          <w:lang w:eastAsia="en-AU"/>
        </w:rPr>
        <w:t>_______________________________________________________________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</w:p>
    <w:p w14:paraId="61449B4B" w14:textId="77777777" w:rsidR="00686E9F" w:rsidRDefault="00686E9F" w:rsidP="002077E0">
      <w:pPr>
        <w:spacing w:after="0" w:line="360" w:lineRule="auto"/>
        <w:ind w:left="0"/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</w:pPr>
    </w:p>
    <w:p w14:paraId="16760631" w14:textId="46DE8296" w:rsidR="002077E0" w:rsidRPr="002077E0" w:rsidRDefault="002077E0" w:rsidP="002077E0">
      <w:pPr>
        <w:spacing w:after="0" w:line="360" w:lineRule="auto"/>
        <w:ind w:left="0"/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</w:pPr>
      <w:r w:rsidRPr="002077E0"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  <w:t xml:space="preserve">Review </w:t>
      </w:r>
      <w:r w:rsidRPr="002077E0"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  <w:t>3</w:t>
      </w:r>
    </w:p>
    <w:p w14:paraId="2AEEF0E8" w14:textId="77777777" w:rsidR="00686E9F" w:rsidRPr="00083DCD" w:rsidRDefault="00686E9F" w:rsidP="00686E9F">
      <w:pPr>
        <w:spacing w:after="0" w:line="360" w:lineRule="auto"/>
        <w:ind w:left="0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t>Reviewed Group Number</w:t>
      </w:r>
      <w:r w:rsidRPr="00083DCD">
        <w:rPr>
          <w:rFonts w:eastAsia="Times New Roman" w:cstheme="minorHAnsi"/>
          <w:color w:val="000000"/>
          <w:lang w:eastAsia="en-AU"/>
        </w:rPr>
        <w:t>: ______________</w:t>
      </w:r>
      <w:r>
        <w:rPr>
          <w:rFonts w:eastAsia="Times New Roman" w:cstheme="minorHAnsi"/>
          <w:color w:val="000000"/>
          <w:lang w:eastAsia="en-AU"/>
        </w:rPr>
        <w:t xml:space="preserve"> Poster Topic: </w:t>
      </w:r>
      <w:r w:rsidRPr="00083DCD">
        <w:rPr>
          <w:rFonts w:eastAsia="Times New Roman" w:cstheme="minorHAnsi"/>
          <w:color w:val="000000"/>
          <w:lang w:eastAsia="en-AU"/>
        </w:rPr>
        <w:t>__________________________________</w:t>
      </w:r>
      <w:r>
        <w:rPr>
          <w:rFonts w:eastAsia="Times New Roman" w:cstheme="minorHAnsi"/>
          <w:color w:val="000000"/>
          <w:lang w:eastAsia="en-AU"/>
        </w:rPr>
        <w:t>______</w:t>
      </w:r>
    </w:p>
    <w:p w14:paraId="2B9CAD87" w14:textId="77777777" w:rsidR="00686E9F" w:rsidRPr="002077E0" w:rsidRDefault="00686E9F" w:rsidP="00686E9F">
      <w:pPr>
        <w:spacing w:after="0" w:line="263" w:lineRule="atLeast"/>
        <w:ind w:left="0" w:right="-613"/>
        <w:rPr>
          <w:rFonts w:eastAsia="Times New Roman" w:cstheme="minorHAnsi"/>
          <w:i/>
          <w:iCs/>
          <w:color w:val="C00000"/>
          <w:lang w:eastAsia="en-AU"/>
        </w:rPr>
      </w:pPr>
      <w:r w:rsidRPr="002077E0">
        <w:rPr>
          <w:rFonts w:eastAsia="Times New Roman" w:cstheme="minorHAnsi"/>
          <w:i/>
          <w:iCs/>
          <w:color w:val="C00000"/>
          <w:lang w:eastAsia="en-AU"/>
        </w:rPr>
        <w:t>Excellent = 5 / Very good = 4 / Good = 3 / Satisfactory = 2 / Unsatisfactory = 1 / Negative or No Input = 0</w:t>
      </w:r>
    </w:p>
    <w:p w14:paraId="34B9E531" w14:textId="77777777" w:rsidR="00686E9F" w:rsidRDefault="00686E9F" w:rsidP="00686E9F">
      <w:pPr>
        <w:spacing w:after="0"/>
        <w:textAlignment w:val="center"/>
        <w:rPr>
          <w:rFonts w:eastAsia="Times New Roman" w:cstheme="minorHAnsi"/>
          <w:lang w:eastAsia="en-AU"/>
        </w:rPr>
      </w:pPr>
    </w:p>
    <w:p w14:paraId="5A9A57C6" w14:textId="77777777" w:rsidR="00686E9F" w:rsidRPr="00D00D68" w:rsidRDefault="00686E9F" w:rsidP="00686E9F">
      <w:pPr>
        <w:spacing w:after="0"/>
        <w:textAlignment w:val="center"/>
        <w:rPr>
          <w:rFonts w:eastAsia="Times New Roman" w:cstheme="minorHAnsi"/>
          <w:lang w:eastAsia="en-AU"/>
        </w:rPr>
      </w:pPr>
      <w:r w:rsidRPr="00D00D68">
        <w:rPr>
          <w:rFonts w:eastAsia="Times New Roman" w:cstheme="minorHAns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5D55932" wp14:editId="74CBAA74">
                <wp:simplePos x="0" y="0"/>
                <wp:positionH relativeFrom="column">
                  <wp:posOffset>2879002</wp:posOffset>
                </wp:positionH>
                <wp:positionV relativeFrom="paragraph">
                  <wp:posOffset>268102</wp:posOffset>
                </wp:positionV>
                <wp:extent cx="2775711" cy="1484768"/>
                <wp:effectExtent l="0" t="0" r="18415" b="13970"/>
                <wp:wrapNone/>
                <wp:docPr id="1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5711" cy="1484768"/>
                          <a:chOff x="3540" y="9692"/>
                          <a:chExt cx="6570" cy="3458"/>
                        </a:xfrm>
                      </wpg:grpSpPr>
                      <wps:wsp>
                        <wps:cNvPr id="162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3555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836" y="972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6042" y="9707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281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8495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9720" y="972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555" y="1040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860" y="1042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030" y="1042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260" y="1039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520" y="1040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9705" y="1043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540" y="1117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845" y="111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015" y="111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7245" y="1115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505" y="1117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9705" y="1120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40" y="1196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845" y="1198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6015" y="1198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245" y="1195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505" y="1196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9705" y="1199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555" y="1273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860" y="1274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6030" y="1274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260" y="1271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520" y="1273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9720" y="1276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D6637" id="Group 44" o:spid="_x0000_s1026" style="position:absolute;margin-left:226.7pt;margin-top:21.1pt;width:218.55pt;height:116.9pt;z-index:251678208" coordorigin="3540,9692" coordsize="6570,34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">
                <v:oval id="Oval 162" o:spid="_x0000_s1027" style="position:absolute;left:3555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"/>
                <v:oval id="Oval 13" o:spid="_x0000_s1028" style="position:absolute;left:4836;top:972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"/>
                <v:oval id="Oval 14" o:spid="_x0000_s1029" style="position:absolute;left:6042;top:970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"/>
                <v:oval id="Oval 15" o:spid="_x0000_s1030" style="position:absolute;left:7281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"/>
                <v:oval id="Oval 16" o:spid="_x0000_s1031" style="position:absolute;left:8495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"/>
                <v:oval id="Oval 17" o:spid="_x0000_s1032" style="position:absolute;left:9720;top:972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"/>
                <v:oval id="Oval 19" o:spid="_x0000_s1033" style="position:absolute;left:3555;top:1040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"/>
                <v:oval id="Oval 20" o:spid="_x0000_s1034" style="position:absolute;left:4860;top:1042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"/>
                <v:oval id="Oval 21" o:spid="_x0000_s1035" style="position:absolute;left:6030;top:1042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"/>
                <v:oval id="Oval 22" o:spid="_x0000_s1036" style="position:absolute;left:7260;top:1039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"/>
                <v:oval id="Oval 23" o:spid="_x0000_s1037" style="position:absolute;left:8520;top:1040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"/>
                <v:oval id="Oval 24" o:spid="_x0000_s1038" style="position:absolute;left:9705;top:1043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"/>
                <v:oval id="Oval 25" o:spid="_x0000_s1039" style="position:absolute;left:3540;top:1117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"/>
                <v:oval id="Oval 26" o:spid="_x0000_s1040" style="position:absolute;left:4845;top:1118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"/>
                <v:oval id="Oval 27" o:spid="_x0000_s1041" style="position:absolute;left:6015;top:1118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"/>
                <v:oval id="Oval 28" o:spid="_x0000_s1042" style="position:absolute;left:7245;top:1115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"/>
                <v:oval id="Oval 29" o:spid="_x0000_s1043" style="position:absolute;left:8505;top:1117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"/>
                <v:oval id="Oval 30" o:spid="_x0000_s1044" style="position:absolute;left:9705;top:1120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"/>
                <v:oval id="Oval 31" o:spid="_x0000_s1045" style="position:absolute;left:3540;top:1196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"/>
                <v:oval id="Oval 32" o:spid="_x0000_s1046" style="position:absolute;left:4845;top:1198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"/>
                <v:oval id="Oval 33" o:spid="_x0000_s1047" style="position:absolute;left:6015;top:1198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"/>
                <v:oval id="Oval 34" o:spid="_x0000_s1048" style="position:absolute;left:7245;top:1195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"/>
                <v:oval id="Oval 35" o:spid="_x0000_s1049" style="position:absolute;left:8505;top:1196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"/>
                <v:oval id="Oval 36" o:spid="_x0000_s1050" style="position:absolute;left:9705;top:1199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"/>
                <v:oval id="Oval 37" o:spid="_x0000_s1051" style="position:absolute;left:3555;top:1273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"/>
                <v:oval id="Oval 38" o:spid="_x0000_s1052" style="position:absolute;left:4860;top:1274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"/>
                <v:oval id="Oval 39" o:spid="_x0000_s1053" style="position:absolute;left:6030;top:1274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"/>
                <v:oval id="Oval 40" o:spid="_x0000_s1054" style="position:absolute;left:7260;top:1271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"/>
                <v:oval id="Oval 41" o:spid="_x0000_s1055" style="position:absolute;left:8520;top:1273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"/>
                <v:oval id="Oval 42" o:spid="_x0000_s1056" style="position:absolute;left:9720;top:1276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"/>
              </v:group>
            </w:pict>
          </mc:Fallback>
        </mc:AlternateConten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  <w:t xml:space="preserve">                     5              4              3               2              1              0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149"/>
      </w:tblGrid>
      <w:tr w:rsidR="00686E9F" w:rsidRPr="00D00D68" w14:paraId="5733DB67" w14:textId="77777777" w:rsidTr="003102EA">
        <w:tc>
          <w:tcPr>
            <w:tcW w:w="3828" w:type="dxa"/>
            <w:shd w:val="clear" w:color="auto" w:fill="auto"/>
          </w:tcPr>
          <w:p w14:paraId="6E263200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 xml:space="preserve">Interpretation </w:t>
            </w:r>
            <w:r>
              <w:rPr>
                <w:rFonts w:eastAsia="Times New Roman" w:cstheme="minorHAnsi"/>
                <w:lang w:eastAsia="en-AU"/>
              </w:rPr>
              <w:t>&amp;</w:t>
            </w:r>
            <w:r w:rsidRPr="00D00D68">
              <w:rPr>
                <w:rFonts w:eastAsia="Times New Roman" w:cstheme="minorHAnsi"/>
                <w:lang w:eastAsia="en-AU"/>
              </w:rPr>
              <w:t xml:space="preserve"> analysis of info</w:t>
            </w:r>
          </w:p>
        </w:tc>
        <w:tc>
          <w:tcPr>
            <w:tcW w:w="7149" w:type="dxa"/>
            <w:vMerge w:val="restart"/>
          </w:tcPr>
          <w:p w14:paraId="4A59197E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2D7F13F1" w14:textId="77777777" w:rsidTr="003102EA">
        <w:tc>
          <w:tcPr>
            <w:tcW w:w="3828" w:type="dxa"/>
            <w:shd w:val="clear" w:color="auto" w:fill="auto"/>
          </w:tcPr>
          <w:p w14:paraId="7B74D615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Critical analysis of data and resources</w:t>
            </w:r>
          </w:p>
        </w:tc>
        <w:tc>
          <w:tcPr>
            <w:tcW w:w="7149" w:type="dxa"/>
            <w:vMerge/>
          </w:tcPr>
          <w:p w14:paraId="4C45D166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05EB5E1A" w14:textId="77777777" w:rsidTr="003102EA">
        <w:tc>
          <w:tcPr>
            <w:tcW w:w="3828" w:type="dxa"/>
          </w:tcPr>
          <w:p w14:paraId="7F2CCEE0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Design and visual presentation</w:t>
            </w:r>
          </w:p>
        </w:tc>
        <w:tc>
          <w:tcPr>
            <w:tcW w:w="7149" w:type="dxa"/>
            <w:vMerge/>
          </w:tcPr>
          <w:p w14:paraId="75096EC4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0011E80C" w14:textId="77777777" w:rsidTr="003102EA">
        <w:tc>
          <w:tcPr>
            <w:tcW w:w="3828" w:type="dxa"/>
          </w:tcPr>
          <w:p w14:paraId="3185B987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Academic writing and referencing</w:t>
            </w:r>
          </w:p>
        </w:tc>
        <w:tc>
          <w:tcPr>
            <w:tcW w:w="7149" w:type="dxa"/>
            <w:vMerge/>
          </w:tcPr>
          <w:p w14:paraId="722B3EB7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304EABC1" w14:textId="77777777" w:rsidTr="003102EA">
        <w:tc>
          <w:tcPr>
            <w:tcW w:w="3828" w:type="dxa"/>
          </w:tcPr>
          <w:p w14:paraId="49FFC7AF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Engages target audience</w:t>
            </w:r>
          </w:p>
        </w:tc>
        <w:tc>
          <w:tcPr>
            <w:tcW w:w="7149" w:type="dxa"/>
            <w:vMerge/>
          </w:tcPr>
          <w:p w14:paraId="749C6EAC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551FDAE9" w14:textId="77777777" w:rsidR="00686E9F" w:rsidRDefault="00686E9F" w:rsidP="00686E9F">
      <w:pPr>
        <w:spacing w:after="0" w:line="405" w:lineRule="atLeast"/>
        <w:rPr>
          <w:rFonts w:eastAsia="Times New Roman" w:cstheme="minorHAnsi"/>
          <w:color w:val="000000"/>
          <w:sz w:val="30"/>
          <w:szCs w:val="30"/>
          <w:lang w:eastAsia="en-AU"/>
        </w:rPr>
      </w:pPr>
    </w:p>
    <w:p w14:paraId="421E07A4" w14:textId="77777777" w:rsidR="00686E9F" w:rsidRPr="00083DCD" w:rsidRDefault="00686E9F" w:rsidP="00686E9F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83DCD">
        <w:rPr>
          <w:rFonts w:eastAsia="Times New Roman" w:cstheme="minorHAnsi"/>
          <w:color w:val="000000"/>
          <w:sz w:val="24"/>
          <w:szCs w:val="24"/>
          <w:lang w:eastAsia="en-AU"/>
        </w:rPr>
        <w:t>Comments on the poster you are reviewing: ___________________________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</w:p>
    <w:p w14:paraId="1518071B" w14:textId="77777777" w:rsidR="00686E9F" w:rsidRPr="00083DCD" w:rsidRDefault="00686E9F" w:rsidP="00686E9F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83DCD">
        <w:rPr>
          <w:rFonts w:eastAsia="Times New Roman" w:cstheme="minorHAnsi"/>
          <w:color w:val="000000"/>
          <w:sz w:val="24"/>
          <w:szCs w:val="24"/>
          <w:lang w:eastAsia="en-AU"/>
        </w:rPr>
        <w:t>_______________________________________________________________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</w:p>
    <w:p w14:paraId="7FDFBFDF" w14:textId="77777777" w:rsidR="002077E0" w:rsidRDefault="002077E0" w:rsidP="002077E0">
      <w:pPr>
        <w:spacing w:after="0" w:line="360" w:lineRule="auto"/>
        <w:ind w:left="0"/>
        <w:rPr>
          <w:rFonts w:asciiTheme="majorHAnsi" w:eastAsiaTheme="majorEastAsia" w:hAnsiTheme="majorHAnsi" w:cstheme="majorBidi"/>
          <w:b/>
          <w:color w:val="008675"/>
          <w:sz w:val="32"/>
          <w:szCs w:val="28"/>
        </w:rPr>
      </w:pPr>
    </w:p>
    <w:p w14:paraId="1E2072AC" w14:textId="00F8F906" w:rsidR="002077E0" w:rsidRPr="002077E0" w:rsidRDefault="002077E0" w:rsidP="002077E0">
      <w:pPr>
        <w:spacing w:after="0" w:line="360" w:lineRule="auto"/>
        <w:ind w:left="0"/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</w:pPr>
      <w:r w:rsidRPr="002077E0"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  <w:t xml:space="preserve">Review </w:t>
      </w:r>
      <w:r w:rsidRPr="002077E0">
        <w:rPr>
          <w:rFonts w:asciiTheme="majorHAnsi" w:eastAsiaTheme="majorEastAsia" w:hAnsiTheme="majorHAnsi" w:cstheme="majorBidi"/>
          <w:b/>
          <w:color w:val="008675"/>
          <w:sz w:val="28"/>
          <w:szCs w:val="24"/>
        </w:rPr>
        <w:t>4</w:t>
      </w:r>
    </w:p>
    <w:p w14:paraId="6CCE658B" w14:textId="77777777" w:rsidR="00686E9F" w:rsidRPr="00083DCD" w:rsidRDefault="00686E9F" w:rsidP="00686E9F">
      <w:pPr>
        <w:spacing w:after="0" w:line="360" w:lineRule="auto"/>
        <w:ind w:left="0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t>Reviewed Group Number</w:t>
      </w:r>
      <w:r w:rsidRPr="00083DCD">
        <w:rPr>
          <w:rFonts w:eastAsia="Times New Roman" w:cstheme="minorHAnsi"/>
          <w:color w:val="000000"/>
          <w:lang w:eastAsia="en-AU"/>
        </w:rPr>
        <w:t>: ______________</w:t>
      </w:r>
      <w:r>
        <w:rPr>
          <w:rFonts w:eastAsia="Times New Roman" w:cstheme="minorHAnsi"/>
          <w:color w:val="000000"/>
          <w:lang w:eastAsia="en-AU"/>
        </w:rPr>
        <w:t xml:space="preserve"> Poster Topic: </w:t>
      </w:r>
      <w:r w:rsidRPr="00083DCD">
        <w:rPr>
          <w:rFonts w:eastAsia="Times New Roman" w:cstheme="minorHAnsi"/>
          <w:color w:val="000000"/>
          <w:lang w:eastAsia="en-AU"/>
        </w:rPr>
        <w:t>__________________________________</w:t>
      </w:r>
      <w:r>
        <w:rPr>
          <w:rFonts w:eastAsia="Times New Roman" w:cstheme="minorHAnsi"/>
          <w:color w:val="000000"/>
          <w:lang w:eastAsia="en-AU"/>
        </w:rPr>
        <w:t>______</w:t>
      </w:r>
    </w:p>
    <w:p w14:paraId="451A760A" w14:textId="77777777" w:rsidR="00686E9F" w:rsidRPr="002077E0" w:rsidRDefault="00686E9F" w:rsidP="00686E9F">
      <w:pPr>
        <w:spacing w:after="0" w:line="263" w:lineRule="atLeast"/>
        <w:ind w:left="0" w:right="-613"/>
        <w:rPr>
          <w:rFonts w:eastAsia="Times New Roman" w:cstheme="minorHAnsi"/>
          <w:i/>
          <w:iCs/>
          <w:color w:val="C00000"/>
          <w:lang w:eastAsia="en-AU"/>
        </w:rPr>
      </w:pPr>
      <w:r w:rsidRPr="002077E0">
        <w:rPr>
          <w:rFonts w:eastAsia="Times New Roman" w:cstheme="minorHAnsi"/>
          <w:i/>
          <w:iCs/>
          <w:color w:val="C00000"/>
          <w:lang w:eastAsia="en-AU"/>
        </w:rPr>
        <w:t>Excellent = 5 / Very good = 4 / Good = 3 / Satisfactory = 2 / Unsatisfactory = 1 / Negative or No Input = 0</w:t>
      </w:r>
    </w:p>
    <w:p w14:paraId="232F30E1" w14:textId="77777777" w:rsidR="00686E9F" w:rsidRDefault="00686E9F" w:rsidP="00686E9F">
      <w:pPr>
        <w:spacing w:after="0"/>
        <w:textAlignment w:val="center"/>
        <w:rPr>
          <w:rFonts w:eastAsia="Times New Roman" w:cstheme="minorHAnsi"/>
          <w:lang w:eastAsia="en-AU"/>
        </w:rPr>
      </w:pPr>
    </w:p>
    <w:p w14:paraId="6472FA02" w14:textId="77777777" w:rsidR="00686E9F" w:rsidRPr="00D00D68" w:rsidRDefault="00686E9F" w:rsidP="00686E9F">
      <w:pPr>
        <w:spacing w:after="0"/>
        <w:textAlignment w:val="center"/>
        <w:rPr>
          <w:rFonts w:eastAsia="Times New Roman" w:cstheme="minorHAnsi"/>
          <w:lang w:eastAsia="en-AU"/>
        </w:rPr>
      </w:pPr>
      <w:r w:rsidRPr="00D00D68">
        <w:rPr>
          <w:rFonts w:eastAsia="Times New Roman" w:cstheme="minorHAns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553D1338" wp14:editId="2317270F">
                <wp:simplePos x="0" y="0"/>
                <wp:positionH relativeFrom="column">
                  <wp:posOffset>2879002</wp:posOffset>
                </wp:positionH>
                <wp:positionV relativeFrom="paragraph">
                  <wp:posOffset>268102</wp:posOffset>
                </wp:positionV>
                <wp:extent cx="2775711" cy="1484768"/>
                <wp:effectExtent l="0" t="0" r="18415" b="13970"/>
                <wp:wrapNone/>
                <wp:docPr id="19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5711" cy="1484768"/>
                          <a:chOff x="3540" y="9692"/>
                          <a:chExt cx="6570" cy="3458"/>
                        </a:xfrm>
                      </wpg:grpSpPr>
                      <wps:wsp>
                        <wps:cNvPr id="193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3555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836" y="972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6042" y="9707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281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8495" y="969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9720" y="9722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555" y="1040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860" y="1042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030" y="1042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260" y="1039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520" y="1040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9705" y="1043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540" y="1117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845" y="111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015" y="111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7245" y="1115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505" y="1117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9705" y="1120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40" y="1196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845" y="1198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6015" y="1198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245" y="1195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505" y="1196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9705" y="1199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555" y="1273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860" y="1274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6030" y="1274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260" y="1271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520" y="1273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9720" y="12760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5AD2F" id="Group 44" o:spid="_x0000_s1026" style="position:absolute;margin-left:226.7pt;margin-top:21.1pt;width:218.55pt;height:116.9pt;z-index:251680256" coordorigin="3540,9692" coordsize="6570,34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">
                <v:oval id="Oval 193" o:spid="_x0000_s1027" style="position:absolute;left:3555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"/>
                <v:oval id="Oval 13" o:spid="_x0000_s1028" style="position:absolute;left:4836;top:972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"/>
                <v:oval id="Oval 14" o:spid="_x0000_s1029" style="position:absolute;left:6042;top:970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"/>
                <v:oval id="Oval 15" o:spid="_x0000_s1030" style="position:absolute;left:7281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"/>
                <v:oval id="Oval 16" o:spid="_x0000_s1031" style="position:absolute;left:8495;top:969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"/>
                <v:oval id="Oval 17" o:spid="_x0000_s1032" style="position:absolute;left:9720;top:9722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"/>
                <v:oval id="Oval 19" o:spid="_x0000_s1033" style="position:absolute;left:3555;top:1040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"/>
                <v:oval id="Oval 20" o:spid="_x0000_s1034" style="position:absolute;left:4860;top:1042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"/>
                <v:oval id="Oval 21" o:spid="_x0000_s1035" style="position:absolute;left:6030;top:1042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"/>
                <v:oval id="Oval 22" o:spid="_x0000_s1036" style="position:absolute;left:7260;top:1039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"/>
                <v:oval id="Oval 23" o:spid="_x0000_s1037" style="position:absolute;left:8520;top:1040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"/>
                <v:oval id="Oval 24" o:spid="_x0000_s1038" style="position:absolute;left:9705;top:1043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"/>
                <v:oval id="Oval 25" o:spid="_x0000_s1039" style="position:absolute;left:3540;top:1117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"/>
                <v:oval id="Oval 26" o:spid="_x0000_s1040" style="position:absolute;left:4845;top:1118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"/>
                <v:oval id="Oval 27" o:spid="_x0000_s1041" style="position:absolute;left:6015;top:1118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"/>
                <v:oval id="Oval 28" o:spid="_x0000_s1042" style="position:absolute;left:7245;top:1115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"/>
                <v:oval id="Oval 29" o:spid="_x0000_s1043" style="position:absolute;left:8505;top:1117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"/>
                <v:oval id="Oval 30" o:spid="_x0000_s1044" style="position:absolute;left:9705;top:1120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"/>
                <v:oval id="Oval 31" o:spid="_x0000_s1045" style="position:absolute;left:3540;top:1196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"/>
                <v:oval id="Oval 32" o:spid="_x0000_s1046" style="position:absolute;left:4845;top:1198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"/>
                <v:oval id="Oval 33" o:spid="_x0000_s1047" style="position:absolute;left:6015;top:1198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"/>
                <v:oval id="Oval 34" o:spid="_x0000_s1048" style="position:absolute;left:7245;top:1195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"/>
                <v:oval id="Oval 35" o:spid="_x0000_s1049" style="position:absolute;left:8505;top:1196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"/>
                <v:oval id="Oval 36" o:spid="_x0000_s1050" style="position:absolute;left:9705;top:1199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"/>
                <v:oval id="Oval 37" o:spid="_x0000_s1051" style="position:absolute;left:3555;top:1273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"/>
                <v:oval id="Oval 38" o:spid="_x0000_s1052" style="position:absolute;left:4860;top:1274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"/>
                <v:oval id="Oval 39" o:spid="_x0000_s1053" style="position:absolute;left:6030;top:1274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"/>
                <v:oval id="Oval 40" o:spid="_x0000_s1054" style="position:absolute;left:7260;top:12715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"/>
                <v:oval id="Oval 41" o:spid="_x0000_s1055" style="position:absolute;left:8520;top:1273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"/>
                <v:oval id="Oval 42" o:spid="_x0000_s1056" style="position:absolute;left:9720;top:12760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"/>
              </v:group>
            </w:pict>
          </mc:Fallback>
        </mc:AlternateConten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  <w:t xml:space="preserve">                     5              4              3               2              1              0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149"/>
      </w:tblGrid>
      <w:tr w:rsidR="00686E9F" w:rsidRPr="00D00D68" w14:paraId="15883F04" w14:textId="77777777" w:rsidTr="003102EA">
        <w:tc>
          <w:tcPr>
            <w:tcW w:w="3828" w:type="dxa"/>
            <w:shd w:val="clear" w:color="auto" w:fill="auto"/>
          </w:tcPr>
          <w:p w14:paraId="29EE0980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 xml:space="preserve">Interpretation </w:t>
            </w:r>
            <w:r>
              <w:rPr>
                <w:rFonts w:eastAsia="Times New Roman" w:cstheme="minorHAnsi"/>
                <w:lang w:eastAsia="en-AU"/>
              </w:rPr>
              <w:t>&amp;</w:t>
            </w:r>
            <w:r w:rsidRPr="00D00D68">
              <w:rPr>
                <w:rFonts w:eastAsia="Times New Roman" w:cstheme="minorHAnsi"/>
                <w:lang w:eastAsia="en-AU"/>
              </w:rPr>
              <w:t xml:space="preserve"> analysis of info</w:t>
            </w:r>
          </w:p>
        </w:tc>
        <w:tc>
          <w:tcPr>
            <w:tcW w:w="7149" w:type="dxa"/>
            <w:vMerge w:val="restart"/>
          </w:tcPr>
          <w:p w14:paraId="2BEF471F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1F0AA01A" w14:textId="77777777" w:rsidTr="003102EA">
        <w:tc>
          <w:tcPr>
            <w:tcW w:w="3828" w:type="dxa"/>
            <w:shd w:val="clear" w:color="auto" w:fill="auto"/>
          </w:tcPr>
          <w:p w14:paraId="26E62C42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Critical analysis of data and resources</w:t>
            </w:r>
          </w:p>
        </w:tc>
        <w:tc>
          <w:tcPr>
            <w:tcW w:w="7149" w:type="dxa"/>
            <w:vMerge/>
          </w:tcPr>
          <w:p w14:paraId="673CB578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11DA4E14" w14:textId="77777777" w:rsidTr="003102EA">
        <w:tc>
          <w:tcPr>
            <w:tcW w:w="3828" w:type="dxa"/>
          </w:tcPr>
          <w:p w14:paraId="75ACC14F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Design and visual presentation</w:t>
            </w:r>
          </w:p>
        </w:tc>
        <w:tc>
          <w:tcPr>
            <w:tcW w:w="7149" w:type="dxa"/>
            <w:vMerge/>
          </w:tcPr>
          <w:p w14:paraId="7F80F8EB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6414C774" w14:textId="77777777" w:rsidTr="003102EA">
        <w:tc>
          <w:tcPr>
            <w:tcW w:w="3828" w:type="dxa"/>
          </w:tcPr>
          <w:p w14:paraId="7EF20EBB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Academic writing and referencing</w:t>
            </w:r>
          </w:p>
        </w:tc>
        <w:tc>
          <w:tcPr>
            <w:tcW w:w="7149" w:type="dxa"/>
            <w:vMerge/>
          </w:tcPr>
          <w:p w14:paraId="272C285A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  <w:tr w:rsidR="00686E9F" w:rsidRPr="00D00D68" w14:paraId="778B1DD2" w14:textId="77777777" w:rsidTr="003102EA">
        <w:tc>
          <w:tcPr>
            <w:tcW w:w="3828" w:type="dxa"/>
          </w:tcPr>
          <w:p w14:paraId="0C34A747" w14:textId="77777777" w:rsidR="00686E9F" w:rsidRPr="00D00D68" w:rsidRDefault="00686E9F" w:rsidP="003102EA">
            <w:pPr>
              <w:spacing w:before="120"/>
              <w:textAlignment w:val="center"/>
              <w:rPr>
                <w:rFonts w:eastAsia="Times New Roman" w:cstheme="minorHAnsi"/>
                <w:lang w:eastAsia="en-AU"/>
              </w:rPr>
            </w:pPr>
            <w:r w:rsidRPr="00D00D68">
              <w:rPr>
                <w:rFonts w:eastAsia="Times New Roman" w:cstheme="minorHAnsi"/>
                <w:lang w:eastAsia="en-AU"/>
              </w:rPr>
              <w:t>Engages target audience</w:t>
            </w:r>
          </w:p>
        </w:tc>
        <w:tc>
          <w:tcPr>
            <w:tcW w:w="7149" w:type="dxa"/>
            <w:vMerge/>
          </w:tcPr>
          <w:p w14:paraId="5B02051D" w14:textId="77777777" w:rsidR="00686E9F" w:rsidRPr="00D00D68" w:rsidRDefault="00686E9F" w:rsidP="003102EA">
            <w:pPr>
              <w:textAlignment w:val="center"/>
              <w:rPr>
                <w:rFonts w:eastAsia="Times New Roman" w:cstheme="minorHAnsi"/>
                <w:lang w:eastAsia="en-AU"/>
              </w:rPr>
            </w:pPr>
          </w:p>
        </w:tc>
      </w:tr>
    </w:tbl>
    <w:p w14:paraId="2F03FDE5" w14:textId="77777777" w:rsidR="00686E9F" w:rsidRDefault="00686E9F" w:rsidP="00686E9F">
      <w:pPr>
        <w:spacing w:after="0" w:line="405" w:lineRule="atLeast"/>
        <w:rPr>
          <w:rFonts w:eastAsia="Times New Roman" w:cstheme="minorHAnsi"/>
          <w:color w:val="000000"/>
          <w:sz w:val="30"/>
          <w:szCs w:val="30"/>
          <w:lang w:eastAsia="en-AU"/>
        </w:rPr>
      </w:pPr>
    </w:p>
    <w:p w14:paraId="473016BA" w14:textId="77777777" w:rsidR="00686E9F" w:rsidRPr="00083DCD" w:rsidRDefault="00686E9F" w:rsidP="00686E9F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83DCD">
        <w:rPr>
          <w:rFonts w:eastAsia="Times New Roman" w:cstheme="minorHAnsi"/>
          <w:color w:val="000000"/>
          <w:sz w:val="24"/>
          <w:szCs w:val="24"/>
          <w:lang w:eastAsia="en-AU"/>
        </w:rPr>
        <w:t>Comments on the poster you are reviewing: ___________________________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</w:p>
    <w:p w14:paraId="1AE4C3ED" w14:textId="77777777" w:rsidR="00686E9F" w:rsidRPr="00083DCD" w:rsidRDefault="00686E9F" w:rsidP="00686E9F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83DCD">
        <w:rPr>
          <w:rFonts w:eastAsia="Times New Roman" w:cstheme="minorHAnsi"/>
          <w:color w:val="000000"/>
          <w:sz w:val="24"/>
          <w:szCs w:val="24"/>
          <w:lang w:eastAsia="en-AU"/>
        </w:rPr>
        <w:t>_______________________________________________________________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________________</w:t>
      </w:r>
    </w:p>
    <w:p w14:paraId="61F2CE25" w14:textId="11F02603" w:rsidR="00BF7391" w:rsidRPr="00D00D68" w:rsidRDefault="00BF7391" w:rsidP="00BF7391">
      <w:pPr>
        <w:spacing w:after="0" w:line="360" w:lineRule="auto"/>
        <w:rPr>
          <w:rFonts w:eastAsia="Times New Roman" w:cstheme="minorHAnsi"/>
          <w:color w:val="000000"/>
          <w:sz w:val="30"/>
          <w:szCs w:val="30"/>
          <w:lang w:eastAsia="en-AU"/>
        </w:rPr>
      </w:pPr>
    </w:p>
    <w:sectPr w:rsidR="00BF7391" w:rsidRPr="00D00D68" w:rsidSect="00BF739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183" w:bottom="1276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8B210" w14:textId="77777777" w:rsidR="005625FC" w:rsidRDefault="005625FC">
      <w:r>
        <w:separator/>
      </w:r>
    </w:p>
    <w:p w14:paraId="3173E468" w14:textId="77777777" w:rsidR="005625FC" w:rsidRDefault="005625FC"/>
  </w:endnote>
  <w:endnote w:type="continuationSeparator" w:id="0">
    <w:p w14:paraId="2CAF57A6" w14:textId="77777777" w:rsidR="005625FC" w:rsidRDefault="005625FC">
      <w:r>
        <w:continuationSeparator/>
      </w:r>
    </w:p>
    <w:p w14:paraId="5DC255AB" w14:textId="77777777" w:rsidR="005625FC" w:rsidRDefault="005625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948261"/>
      <w:docPartObj>
        <w:docPartGallery w:val="Page Numbers (Bottom of Page)"/>
        <w:docPartUnique/>
      </w:docPartObj>
    </w:sdtPr>
    <w:sdtEndPr/>
    <w:sdtContent>
      <w:sdt>
        <w:sdtPr>
          <w:id w:val="-2139867697"/>
          <w:docPartObj>
            <w:docPartGallery w:val="Page Numbers (Top of Page)"/>
            <w:docPartUnique/>
          </w:docPartObj>
        </w:sdtPr>
        <w:sdtEndPr/>
        <w:sdtContent>
          <w:p w14:paraId="34F016B9" w14:textId="6A36DE51" w:rsidR="000444FE" w:rsidRDefault="00C91C4C" w:rsidP="002A454E">
            <w:pPr>
              <w:pStyle w:val="Footer"/>
              <w:pBdr>
                <w:top w:val="single" w:sz="4" w:space="1" w:color="008675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02759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068CD" w14:textId="62CD5930" w:rsidR="000444FE" w:rsidRDefault="00C91C4C" w:rsidP="002A454E">
            <w:pPr>
              <w:pStyle w:val="Footer"/>
              <w:pBdr>
                <w:top w:val="single" w:sz="4" w:space="1" w:color="008675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08D89" w14:textId="77777777" w:rsidR="005625FC" w:rsidRDefault="005625FC">
      <w:r>
        <w:separator/>
      </w:r>
    </w:p>
    <w:p w14:paraId="0EC2B9A2" w14:textId="77777777" w:rsidR="005625FC" w:rsidRDefault="005625FC"/>
  </w:footnote>
  <w:footnote w:type="continuationSeparator" w:id="0">
    <w:p w14:paraId="550B3BF6" w14:textId="77777777" w:rsidR="005625FC" w:rsidRDefault="005625FC">
      <w:r>
        <w:continuationSeparator/>
      </w:r>
    </w:p>
    <w:p w14:paraId="2B083E7C" w14:textId="77777777" w:rsidR="005625FC" w:rsidRDefault="005625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70" w:type="dxa"/>
      <w:tblInd w:w="72" w:type="dxa"/>
      <w:tblBorders>
        <w:top w:val="none" w:sz="0" w:space="0" w:color="auto"/>
        <w:left w:val="none" w:sz="0" w:space="0" w:color="auto"/>
        <w:bottom w:val="single" w:sz="8" w:space="0" w:color="00867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89"/>
      <w:gridCol w:w="6081"/>
    </w:tblGrid>
    <w:tr w:rsidR="00C91C4C" w:rsidRPr="00C43B29" w14:paraId="65FEA0D3" w14:textId="77777777" w:rsidTr="00EA5301">
      <w:tc>
        <w:tcPr>
          <w:tcW w:w="3189" w:type="dxa"/>
        </w:tcPr>
        <w:p w14:paraId="280A4DCA" w14:textId="77777777" w:rsidR="00C91C4C" w:rsidRPr="00C43B29" w:rsidRDefault="00C91C4C" w:rsidP="00E74A37">
          <w:pPr>
            <w:pStyle w:val="Subtitle"/>
            <w:jc w:val="left"/>
          </w:pPr>
          <w:r>
            <w:rPr>
              <w:noProof/>
              <w:lang w:eastAsia="en-AU"/>
            </w:rPr>
            <w:drawing>
              <wp:inline distT="0" distB="0" distL="0" distR="0" wp14:anchorId="746CBD81" wp14:editId="0AAEEB90">
                <wp:extent cx="439200" cy="439200"/>
                <wp:effectExtent l="0" t="0" r="0" b="0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UT logo B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0" cy="43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1" w:type="dxa"/>
        </w:tcPr>
        <w:sdt>
          <w:sdtPr>
            <w:rPr>
              <w:caps w:val="0"/>
              <w:sz w:val="36"/>
              <w:szCs w:val="36"/>
            </w:rPr>
            <w:alias w:val="Title"/>
            <w:tag w:val=""/>
            <w:id w:val="-11058982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E57129B" w14:textId="679FD956" w:rsidR="00C91C4C" w:rsidRPr="00C43B29" w:rsidRDefault="00BB6F6F" w:rsidP="00E74A37">
              <w:pPr>
                <w:pStyle w:val="Title"/>
              </w:pPr>
              <w:r>
                <w:rPr>
                  <w:caps w:val="0"/>
                  <w:sz w:val="36"/>
                  <w:szCs w:val="36"/>
                </w:rPr>
                <w:t>PVB210: Stellar Astrophysics</w:t>
              </w:r>
            </w:p>
          </w:sdtContent>
        </w:sdt>
        <w:sdt>
          <w:sdtPr>
            <w:rPr>
              <w:caps w:val="0"/>
            </w:rPr>
            <w:alias w:val="Subtitle"/>
            <w:tag w:val=""/>
            <w:id w:val="205533595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D717E14" w14:textId="21DDF1FC" w:rsidR="00C91C4C" w:rsidRPr="00C43B29" w:rsidRDefault="00266C93" w:rsidP="00266C93">
              <w:pPr>
                <w:pStyle w:val="Subtitle"/>
              </w:pPr>
              <w:r>
                <w:rPr>
                  <w:caps w:val="0"/>
                </w:rPr>
                <w:t xml:space="preserve">     </w:t>
              </w:r>
            </w:p>
          </w:sdtContent>
        </w:sdt>
      </w:tc>
    </w:tr>
  </w:tbl>
  <w:p w14:paraId="7B929680" w14:textId="42CB7EAE" w:rsidR="00C91C4C" w:rsidRDefault="00C91C4C" w:rsidP="00E74A37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567" w:type="dxa"/>
      <w:tblInd w:w="72" w:type="dxa"/>
      <w:tblBorders>
        <w:top w:val="none" w:sz="0" w:space="0" w:color="auto"/>
        <w:left w:val="none" w:sz="0" w:space="0" w:color="auto"/>
        <w:bottom w:val="single" w:sz="8" w:space="0" w:color="00867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1"/>
      <w:gridCol w:w="7796"/>
    </w:tblGrid>
    <w:tr w:rsidR="00A10925" w:rsidRPr="00C43B29" w14:paraId="1CA8A3FA" w14:textId="77777777" w:rsidTr="00A10925">
      <w:tc>
        <w:tcPr>
          <w:tcW w:w="1771" w:type="dxa"/>
        </w:tcPr>
        <w:p w14:paraId="70F78A00" w14:textId="77777777" w:rsidR="00C91C4C" w:rsidRPr="00C43B29" w:rsidRDefault="00C91C4C" w:rsidP="00B04C3F">
          <w:pPr>
            <w:pStyle w:val="Subtitle"/>
            <w:jc w:val="left"/>
          </w:pPr>
          <w:r>
            <w:rPr>
              <w:noProof/>
              <w:lang w:eastAsia="en-AU"/>
            </w:rPr>
            <w:drawing>
              <wp:inline distT="0" distB="0" distL="0" distR="0" wp14:anchorId="0CA77B86" wp14:editId="103A8505">
                <wp:extent cx="439200" cy="439200"/>
                <wp:effectExtent l="0" t="0" r="0" b="0"/>
                <wp:docPr id="50" name="Pictur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UT logo B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0" cy="43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14:paraId="41ACC905" w14:textId="2B930898" w:rsidR="00C91C4C" w:rsidRPr="00C43B29" w:rsidRDefault="00B61F7F" w:rsidP="00A10925">
          <w:pPr>
            <w:pStyle w:val="Subtitle"/>
            <w:ind w:left="35"/>
          </w:pPr>
          <w:r w:rsidRPr="00B61F7F">
            <w:rPr>
              <w:caps w:val="0"/>
              <w:sz w:val="36"/>
              <w:szCs w:val="36"/>
            </w:rPr>
            <w:t>SEB104: Grand Challenges</w:t>
          </w:r>
          <w:r w:rsidR="00A10925">
            <w:rPr>
              <w:caps w:val="0"/>
              <w:sz w:val="36"/>
              <w:szCs w:val="36"/>
            </w:rPr>
            <w:t xml:space="preserve"> – Space Exploration</w:t>
          </w:r>
          <w:sdt>
            <w:sdtPr>
              <w:rPr>
                <w:caps w:val="0"/>
              </w:rPr>
              <w:alias w:val="Subtitle"/>
              <w:tag w:val=""/>
              <w:id w:val="982505902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66C93">
                <w:rPr>
                  <w:caps w:val="0"/>
                </w:rPr>
                <w:t xml:space="preserve">     </w:t>
              </w:r>
            </w:sdtContent>
          </w:sdt>
        </w:p>
      </w:tc>
    </w:tr>
  </w:tbl>
  <w:p w14:paraId="5010AE31" w14:textId="06CA4E6D" w:rsidR="000444FE" w:rsidRDefault="000444FE" w:rsidP="002A454E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D741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3675D"/>
    <w:multiLevelType w:val="hybridMultilevel"/>
    <w:tmpl w:val="46AA7A68"/>
    <w:lvl w:ilvl="0" w:tplc="6D26BF5C">
      <w:start w:val="1"/>
      <w:numFmt w:val="upperLetter"/>
      <w:lvlText w:val="%1."/>
      <w:lvlJc w:val="left"/>
      <w:pPr>
        <w:ind w:left="1556" w:hanging="720"/>
      </w:pPr>
      <w:rPr>
        <w:rFonts w:ascii="Arial" w:eastAsia="Arial" w:hAnsi="Arial" w:hint="default"/>
        <w:spacing w:val="1"/>
        <w:sz w:val="24"/>
        <w:szCs w:val="24"/>
      </w:rPr>
    </w:lvl>
    <w:lvl w:ilvl="1" w:tplc="D6505318">
      <w:start w:val="1"/>
      <w:numFmt w:val="decimal"/>
      <w:lvlText w:val="(%2)"/>
      <w:lvlJc w:val="left"/>
      <w:pPr>
        <w:ind w:left="2274" w:hanging="720"/>
      </w:pPr>
      <w:rPr>
        <w:rFonts w:ascii="Arial" w:eastAsia="Arial" w:hAnsi="Arial" w:hint="default"/>
        <w:spacing w:val="1"/>
        <w:sz w:val="24"/>
        <w:szCs w:val="24"/>
      </w:rPr>
    </w:lvl>
    <w:lvl w:ilvl="2" w:tplc="1710019A">
      <w:start w:val="1"/>
      <w:numFmt w:val="lowerLetter"/>
      <w:lvlText w:val="(%3)"/>
      <w:lvlJc w:val="left"/>
      <w:pPr>
        <w:ind w:left="2995" w:hanging="720"/>
      </w:pPr>
      <w:rPr>
        <w:rFonts w:ascii="Arial" w:eastAsia="Arial" w:hAnsi="Arial" w:hint="default"/>
        <w:spacing w:val="1"/>
        <w:sz w:val="24"/>
        <w:szCs w:val="24"/>
      </w:rPr>
    </w:lvl>
    <w:lvl w:ilvl="3" w:tplc="E1866880">
      <w:start w:val="1"/>
      <w:numFmt w:val="bullet"/>
      <w:lvlText w:val="•"/>
      <w:lvlJc w:val="left"/>
      <w:pPr>
        <w:ind w:left="2274" w:hanging="720"/>
      </w:pPr>
      <w:rPr>
        <w:rFonts w:hint="default"/>
      </w:rPr>
    </w:lvl>
    <w:lvl w:ilvl="4" w:tplc="5B900BA0">
      <w:start w:val="1"/>
      <w:numFmt w:val="bullet"/>
      <w:lvlText w:val="•"/>
      <w:lvlJc w:val="left"/>
      <w:pPr>
        <w:ind w:left="2276" w:hanging="720"/>
      </w:pPr>
      <w:rPr>
        <w:rFonts w:hint="default"/>
      </w:rPr>
    </w:lvl>
    <w:lvl w:ilvl="5" w:tplc="445CDCFC">
      <w:start w:val="1"/>
      <w:numFmt w:val="bullet"/>
      <w:lvlText w:val="•"/>
      <w:lvlJc w:val="left"/>
      <w:pPr>
        <w:ind w:left="2992" w:hanging="720"/>
      </w:pPr>
      <w:rPr>
        <w:rFonts w:hint="default"/>
      </w:rPr>
    </w:lvl>
    <w:lvl w:ilvl="6" w:tplc="4E3232D6">
      <w:start w:val="1"/>
      <w:numFmt w:val="bullet"/>
      <w:lvlText w:val="•"/>
      <w:lvlJc w:val="left"/>
      <w:pPr>
        <w:ind w:left="2995" w:hanging="720"/>
      </w:pPr>
      <w:rPr>
        <w:rFonts w:hint="default"/>
      </w:rPr>
    </w:lvl>
    <w:lvl w:ilvl="7" w:tplc="A61870BA">
      <w:start w:val="1"/>
      <w:numFmt w:val="bullet"/>
      <w:lvlText w:val="•"/>
      <w:lvlJc w:val="left"/>
      <w:pPr>
        <w:ind w:left="4716" w:hanging="720"/>
      </w:pPr>
      <w:rPr>
        <w:rFonts w:hint="default"/>
      </w:rPr>
    </w:lvl>
    <w:lvl w:ilvl="8" w:tplc="F70AFBC8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</w:abstractNum>
  <w:abstractNum w:abstractNumId="2" w15:restartNumberingAfterBreak="0">
    <w:nsid w:val="040B3BCD"/>
    <w:multiLevelType w:val="hybridMultilevel"/>
    <w:tmpl w:val="5DCA6726"/>
    <w:lvl w:ilvl="0" w:tplc="B5228A5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54F1"/>
    <w:multiLevelType w:val="hybridMultilevel"/>
    <w:tmpl w:val="C3A2D8F6"/>
    <w:lvl w:ilvl="0" w:tplc="11148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7E18A8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D6333"/>
    <w:multiLevelType w:val="hybridMultilevel"/>
    <w:tmpl w:val="392010DE"/>
    <w:lvl w:ilvl="0" w:tplc="91B427E2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352D65"/>
    <w:multiLevelType w:val="hybridMultilevel"/>
    <w:tmpl w:val="6538A8D4"/>
    <w:lvl w:ilvl="0" w:tplc="5186FCF8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BD33E4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D492D"/>
    <w:multiLevelType w:val="hybridMultilevel"/>
    <w:tmpl w:val="1E7E44CC"/>
    <w:lvl w:ilvl="0" w:tplc="0C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B9118DC"/>
    <w:multiLevelType w:val="hybridMultilevel"/>
    <w:tmpl w:val="CF628304"/>
    <w:lvl w:ilvl="0" w:tplc="6EBECE8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349F05E1"/>
    <w:multiLevelType w:val="hybridMultilevel"/>
    <w:tmpl w:val="FCCA5ACE"/>
    <w:lvl w:ilvl="0" w:tplc="210E5E10">
      <w:start w:val="1"/>
      <w:numFmt w:val="bullet"/>
      <w:pStyle w:val="Bulle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45560"/>
    <w:multiLevelType w:val="hybridMultilevel"/>
    <w:tmpl w:val="57C4645C"/>
    <w:lvl w:ilvl="0" w:tplc="A0D2469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D02E0"/>
    <w:multiLevelType w:val="hybridMultilevel"/>
    <w:tmpl w:val="B31E0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F398C"/>
    <w:multiLevelType w:val="hybridMultilevel"/>
    <w:tmpl w:val="D3F4ED04"/>
    <w:lvl w:ilvl="0" w:tplc="558A195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4BC33775"/>
    <w:multiLevelType w:val="hybridMultilevel"/>
    <w:tmpl w:val="07C8E098"/>
    <w:lvl w:ilvl="0" w:tplc="B87E5A7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6FB14B3"/>
    <w:multiLevelType w:val="hybridMultilevel"/>
    <w:tmpl w:val="AB14B2B8"/>
    <w:lvl w:ilvl="0" w:tplc="AEC4385E">
      <w:start w:val="1"/>
      <w:numFmt w:val="decimal"/>
      <w:lvlText w:val="%1."/>
      <w:lvlJc w:val="left"/>
      <w:pPr>
        <w:ind w:left="832" w:hanging="720"/>
      </w:pPr>
      <w:rPr>
        <w:rFonts w:ascii="Arial" w:eastAsia="Arial" w:hAnsi="Arial" w:hint="default"/>
        <w:spacing w:val="1"/>
        <w:sz w:val="24"/>
        <w:szCs w:val="24"/>
      </w:rPr>
    </w:lvl>
    <w:lvl w:ilvl="1" w:tplc="E48EA00E">
      <w:start w:val="1"/>
      <w:numFmt w:val="lowerLetter"/>
      <w:lvlText w:val="(%2)"/>
      <w:lvlJc w:val="left"/>
      <w:pPr>
        <w:ind w:left="1552" w:hanging="720"/>
      </w:pPr>
      <w:rPr>
        <w:rFonts w:ascii="Arial" w:eastAsia="Arial" w:hAnsi="Arial" w:hint="default"/>
        <w:spacing w:val="1"/>
        <w:sz w:val="24"/>
        <w:szCs w:val="24"/>
      </w:rPr>
    </w:lvl>
    <w:lvl w:ilvl="2" w:tplc="E6AA87FE">
      <w:start w:val="1"/>
      <w:numFmt w:val="bullet"/>
      <w:lvlText w:val="•"/>
      <w:lvlJc w:val="left"/>
      <w:pPr>
        <w:ind w:left="2478" w:hanging="720"/>
      </w:pPr>
      <w:rPr>
        <w:rFonts w:hint="default"/>
      </w:rPr>
    </w:lvl>
    <w:lvl w:ilvl="3" w:tplc="B50292A8">
      <w:start w:val="1"/>
      <w:numFmt w:val="bullet"/>
      <w:lvlText w:val="•"/>
      <w:lvlJc w:val="left"/>
      <w:pPr>
        <w:ind w:left="3403" w:hanging="720"/>
      </w:pPr>
      <w:rPr>
        <w:rFonts w:hint="default"/>
      </w:rPr>
    </w:lvl>
    <w:lvl w:ilvl="4" w:tplc="A476D50E">
      <w:start w:val="1"/>
      <w:numFmt w:val="bullet"/>
      <w:lvlText w:val="•"/>
      <w:lvlJc w:val="left"/>
      <w:pPr>
        <w:ind w:left="4328" w:hanging="720"/>
      </w:pPr>
      <w:rPr>
        <w:rFonts w:hint="default"/>
      </w:rPr>
    </w:lvl>
    <w:lvl w:ilvl="5" w:tplc="13564946">
      <w:start w:val="1"/>
      <w:numFmt w:val="bullet"/>
      <w:lvlText w:val="•"/>
      <w:lvlJc w:val="left"/>
      <w:pPr>
        <w:ind w:left="5253" w:hanging="720"/>
      </w:pPr>
      <w:rPr>
        <w:rFonts w:hint="default"/>
      </w:rPr>
    </w:lvl>
    <w:lvl w:ilvl="6" w:tplc="54965662">
      <w:start w:val="1"/>
      <w:numFmt w:val="bullet"/>
      <w:lvlText w:val="•"/>
      <w:lvlJc w:val="left"/>
      <w:pPr>
        <w:ind w:left="6179" w:hanging="720"/>
      </w:pPr>
      <w:rPr>
        <w:rFonts w:hint="default"/>
      </w:rPr>
    </w:lvl>
    <w:lvl w:ilvl="7" w:tplc="4E2A2BF8">
      <w:start w:val="1"/>
      <w:numFmt w:val="bullet"/>
      <w:lvlText w:val="•"/>
      <w:lvlJc w:val="left"/>
      <w:pPr>
        <w:ind w:left="7104" w:hanging="720"/>
      </w:pPr>
      <w:rPr>
        <w:rFonts w:hint="default"/>
      </w:rPr>
    </w:lvl>
    <w:lvl w:ilvl="8" w:tplc="1FCC2FAA">
      <w:start w:val="1"/>
      <w:numFmt w:val="bullet"/>
      <w:lvlText w:val="•"/>
      <w:lvlJc w:val="left"/>
      <w:pPr>
        <w:ind w:left="8029" w:hanging="720"/>
      </w:pPr>
      <w:rPr>
        <w:rFonts w:hint="default"/>
      </w:rPr>
    </w:lvl>
  </w:abstractNum>
  <w:abstractNum w:abstractNumId="16" w15:restartNumberingAfterBreak="0">
    <w:nsid w:val="648C26BB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5B47FB"/>
    <w:multiLevelType w:val="hybridMultilevel"/>
    <w:tmpl w:val="F256915E"/>
    <w:lvl w:ilvl="0" w:tplc="2BD63BB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687778"/>
    <w:multiLevelType w:val="hybridMultilevel"/>
    <w:tmpl w:val="17768098"/>
    <w:lvl w:ilvl="0" w:tplc="EEB402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76CD5E60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EF6DAC"/>
    <w:multiLevelType w:val="hybridMultilevel"/>
    <w:tmpl w:val="083EB2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3"/>
    <w:lvlOverride w:ilvl="0">
      <w:startOverride w:val="1"/>
    </w:lvlOverride>
  </w:num>
  <w:num w:numId="5">
    <w:abstractNumId w:val="18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17"/>
  </w:num>
  <w:num w:numId="9">
    <w:abstractNumId w:val="17"/>
    <w:lvlOverride w:ilvl="0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6"/>
  </w:num>
  <w:num w:numId="13">
    <w:abstractNumId w:val="19"/>
  </w:num>
  <w:num w:numId="14">
    <w:abstractNumId w:val="16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5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</w:num>
  <w:num w:numId="24">
    <w:abstractNumId w:val="1"/>
  </w:num>
  <w:num w:numId="25">
    <w:abstractNumId w:val="0"/>
  </w:num>
  <w:num w:numId="26">
    <w:abstractNumId w:val="5"/>
    <w:lvlOverride w:ilvl="0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3"/>
  </w:num>
  <w:num w:numId="30">
    <w:abstractNumId w:val="20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2"/>
    </w:lvlOverride>
  </w:num>
  <w:num w:numId="33">
    <w:abstractNumId w:val="3"/>
    <w:lvlOverride w:ilvl="0">
      <w:startOverride w:val="1"/>
    </w:lvlOverride>
  </w:num>
  <w:num w:numId="34">
    <w:abstractNumId w:val="11"/>
  </w:num>
  <w:num w:numId="35">
    <w:abstractNumId w:val="14"/>
  </w:num>
  <w:num w:numId="36">
    <w:abstractNumId w:val="8"/>
  </w:num>
  <w:num w:numId="37">
    <w:abstractNumId w:val="11"/>
    <w:lvlOverride w:ilvl="0">
      <w:startOverride w:val="1"/>
    </w:lvlOverride>
  </w:num>
  <w:num w:numId="38">
    <w:abstractNumId w:val="12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jAxNbAwMjAxsTRT0lEKTi0uzszPAykwNK4FAFg+ZqQtAAAA"/>
  </w:docVars>
  <w:rsids>
    <w:rsidRoot w:val="0079134B"/>
    <w:rsid w:val="0001345D"/>
    <w:rsid w:val="00020231"/>
    <w:rsid w:val="00027D4B"/>
    <w:rsid w:val="000341CC"/>
    <w:rsid w:val="000444FE"/>
    <w:rsid w:val="00063B13"/>
    <w:rsid w:val="00067FCC"/>
    <w:rsid w:val="00072DC1"/>
    <w:rsid w:val="00083DCD"/>
    <w:rsid w:val="00095F7D"/>
    <w:rsid w:val="00097CF1"/>
    <w:rsid w:val="000A24DF"/>
    <w:rsid w:val="000A2B4B"/>
    <w:rsid w:val="000B24BC"/>
    <w:rsid w:val="000D3B3D"/>
    <w:rsid w:val="000D4E67"/>
    <w:rsid w:val="000E50A7"/>
    <w:rsid w:val="000E53C2"/>
    <w:rsid w:val="000E5BBE"/>
    <w:rsid w:val="000F3151"/>
    <w:rsid w:val="000F54C1"/>
    <w:rsid w:val="00100B18"/>
    <w:rsid w:val="00100F9D"/>
    <w:rsid w:val="00106FDB"/>
    <w:rsid w:val="00127004"/>
    <w:rsid w:val="0013475D"/>
    <w:rsid w:val="00142017"/>
    <w:rsid w:val="001434A1"/>
    <w:rsid w:val="00154FDF"/>
    <w:rsid w:val="001562E2"/>
    <w:rsid w:val="00162C4B"/>
    <w:rsid w:val="00164739"/>
    <w:rsid w:val="00174B2F"/>
    <w:rsid w:val="0018790C"/>
    <w:rsid w:val="00187D70"/>
    <w:rsid w:val="00193A2D"/>
    <w:rsid w:val="001A0D57"/>
    <w:rsid w:val="001A4258"/>
    <w:rsid w:val="001B0F11"/>
    <w:rsid w:val="001B5660"/>
    <w:rsid w:val="001C618E"/>
    <w:rsid w:val="001D094E"/>
    <w:rsid w:val="001D30A7"/>
    <w:rsid w:val="001D78C3"/>
    <w:rsid w:val="001E1254"/>
    <w:rsid w:val="001E3B02"/>
    <w:rsid w:val="001F6A99"/>
    <w:rsid w:val="002077E0"/>
    <w:rsid w:val="002327C2"/>
    <w:rsid w:val="0023286B"/>
    <w:rsid w:val="00251C85"/>
    <w:rsid w:val="002520B0"/>
    <w:rsid w:val="002531E4"/>
    <w:rsid w:val="002654D7"/>
    <w:rsid w:val="0026670B"/>
    <w:rsid w:val="00266C93"/>
    <w:rsid w:val="00271C59"/>
    <w:rsid w:val="00272FC9"/>
    <w:rsid w:val="00274C65"/>
    <w:rsid w:val="0028109A"/>
    <w:rsid w:val="0028309F"/>
    <w:rsid w:val="0028781D"/>
    <w:rsid w:val="00292620"/>
    <w:rsid w:val="002950D5"/>
    <w:rsid w:val="002A068F"/>
    <w:rsid w:val="002A454E"/>
    <w:rsid w:val="002A51BC"/>
    <w:rsid w:val="002A5BA2"/>
    <w:rsid w:val="002A5DF8"/>
    <w:rsid w:val="002B72D8"/>
    <w:rsid w:val="002D39D4"/>
    <w:rsid w:val="002D6B9A"/>
    <w:rsid w:val="002E7C76"/>
    <w:rsid w:val="002F0258"/>
    <w:rsid w:val="002F3BF9"/>
    <w:rsid w:val="002F5B81"/>
    <w:rsid w:val="0031741D"/>
    <w:rsid w:val="003200C6"/>
    <w:rsid w:val="00321248"/>
    <w:rsid w:val="0032140E"/>
    <w:rsid w:val="00322C5B"/>
    <w:rsid w:val="00323DEF"/>
    <w:rsid w:val="0032581A"/>
    <w:rsid w:val="003262AD"/>
    <w:rsid w:val="00327E2A"/>
    <w:rsid w:val="00331DB9"/>
    <w:rsid w:val="00334A1C"/>
    <w:rsid w:val="0037100B"/>
    <w:rsid w:val="0039371B"/>
    <w:rsid w:val="003B6984"/>
    <w:rsid w:val="003B7614"/>
    <w:rsid w:val="003B7E9B"/>
    <w:rsid w:val="003C0F0E"/>
    <w:rsid w:val="003E323C"/>
    <w:rsid w:val="0040388F"/>
    <w:rsid w:val="00404EF3"/>
    <w:rsid w:val="00427B0E"/>
    <w:rsid w:val="0043110A"/>
    <w:rsid w:val="00432AB6"/>
    <w:rsid w:val="0043671D"/>
    <w:rsid w:val="00437340"/>
    <w:rsid w:val="004441CF"/>
    <w:rsid w:val="00476B8F"/>
    <w:rsid w:val="00483E6C"/>
    <w:rsid w:val="004956A8"/>
    <w:rsid w:val="004A3120"/>
    <w:rsid w:val="004B5CBF"/>
    <w:rsid w:val="004D0480"/>
    <w:rsid w:val="004D49B1"/>
    <w:rsid w:val="004F1EF2"/>
    <w:rsid w:val="004F6F51"/>
    <w:rsid w:val="00500C00"/>
    <w:rsid w:val="00560A6C"/>
    <w:rsid w:val="005625FC"/>
    <w:rsid w:val="005720FB"/>
    <w:rsid w:val="005825C3"/>
    <w:rsid w:val="00583123"/>
    <w:rsid w:val="005A5A78"/>
    <w:rsid w:val="005D2B7D"/>
    <w:rsid w:val="005D4C8B"/>
    <w:rsid w:val="005E3C7D"/>
    <w:rsid w:val="005F4E66"/>
    <w:rsid w:val="006021FA"/>
    <w:rsid w:val="006064C9"/>
    <w:rsid w:val="00610482"/>
    <w:rsid w:val="00611E61"/>
    <w:rsid w:val="006134A1"/>
    <w:rsid w:val="006417C8"/>
    <w:rsid w:val="006435EB"/>
    <w:rsid w:val="006521E2"/>
    <w:rsid w:val="00652F1B"/>
    <w:rsid w:val="00663953"/>
    <w:rsid w:val="006722A4"/>
    <w:rsid w:val="00674A00"/>
    <w:rsid w:val="00682D43"/>
    <w:rsid w:val="00686E9F"/>
    <w:rsid w:val="00687995"/>
    <w:rsid w:val="006A4B8E"/>
    <w:rsid w:val="006A4C00"/>
    <w:rsid w:val="006D3E5D"/>
    <w:rsid w:val="006D6E33"/>
    <w:rsid w:val="006E051C"/>
    <w:rsid w:val="006E2530"/>
    <w:rsid w:val="006E3D1E"/>
    <w:rsid w:val="006F15BE"/>
    <w:rsid w:val="006F43AC"/>
    <w:rsid w:val="006F5C54"/>
    <w:rsid w:val="00704E53"/>
    <w:rsid w:val="00705579"/>
    <w:rsid w:val="007135DD"/>
    <w:rsid w:val="007171ED"/>
    <w:rsid w:val="00721763"/>
    <w:rsid w:val="007279DE"/>
    <w:rsid w:val="00734928"/>
    <w:rsid w:val="00747A04"/>
    <w:rsid w:val="00751717"/>
    <w:rsid w:val="00753CFA"/>
    <w:rsid w:val="00772B0F"/>
    <w:rsid w:val="00773FBD"/>
    <w:rsid w:val="00776440"/>
    <w:rsid w:val="00780DC3"/>
    <w:rsid w:val="0079134B"/>
    <w:rsid w:val="00794400"/>
    <w:rsid w:val="00796137"/>
    <w:rsid w:val="007C28F0"/>
    <w:rsid w:val="007D586F"/>
    <w:rsid w:val="007D60F9"/>
    <w:rsid w:val="007F31C5"/>
    <w:rsid w:val="008154FF"/>
    <w:rsid w:val="0082021B"/>
    <w:rsid w:val="0083017D"/>
    <w:rsid w:val="00830C29"/>
    <w:rsid w:val="00836484"/>
    <w:rsid w:val="008565DE"/>
    <w:rsid w:val="0087037A"/>
    <w:rsid w:val="008772E2"/>
    <w:rsid w:val="008958CF"/>
    <w:rsid w:val="008A4C0F"/>
    <w:rsid w:val="008C480F"/>
    <w:rsid w:val="008D5F7C"/>
    <w:rsid w:val="008D6BF5"/>
    <w:rsid w:val="008D751B"/>
    <w:rsid w:val="008E1223"/>
    <w:rsid w:val="008E28D2"/>
    <w:rsid w:val="008F6F49"/>
    <w:rsid w:val="008F730F"/>
    <w:rsid w:val="00903A60"/>
    <w:rsid w:val="009048DE"/>
    <w:rsid w:val="00910FF8"/>
    <w:rsid w:val="00913886"/>
    <w:rsid w:val="00936627"/>
    <w:rsid w:val="009371D4"/>
    <w:rsid w:val="00937704"/>
    <w:rsid w:val="0094397F"/>
    <w:rsid w:val="00951FE8"/>
    <w:rsid w:val="00954265"/>
    <w:rsid w:val="00964037"/>
    <w:rsid w:val="0097304E"/>
    <w:rsid w:val="0097634B"/>
    <w:rsid w:val="00992116"/>
    <w:rsid w:val="009A5360"/>
    <w:rsid w:val="009B4D2C"/>
    <w:rsid w:val="009B594B"/>
    <w:rsid w:val="009E012C"/>
    <w:rsid w:val="009E6DB6"/>
    <w:rsid w:val="009F7343"/>
    <w:rsid w:val="00A0317D"/>
    <w:rsid w:val="00A039C9"/>
    <w:rsid w:val="00A0428F"/>
    <w:rsid w:val="00A05603"/>
    <w:rsid w:val="00A10925"/>
    <w:rsid w:val="00A20161"/>
    <w:rsid w:val="00A23C80"/>
    <w:rsid w:val="00A46670"/>
    <w:rsid w:val="00A503D0"/>
    <w:rsid w:val="00A6219D"/>
    <w:rsid w:val="00A72AAB"/>
    <w:rsid w:val="00A7500A"/>
    <w:rsid w:val="00A86502"/>
    <w:rsid w:val="00A9388A"/>
    <w:rsid w:val="00A94979"/>
    <w:rsid w:val="00AB0DBA"/>
    <w:rsid w:val="00AC78DF"/>
    <w:rsid w:val="00AD72B6"/>
    <w:rsid w:val="00AE5B38"/>
    <w:rsid w:val="00AE7D45"/>
    <w:rsid w:val="00AF07A2"/>
    <w:rsid w:val="00AF3993"/>
    <w:rsid w:val="00B00F07"/>
    <w:rsid w:val="00B0404A"/>
    <w:rsid w:val="00B04C3F"/>
    <w:rsid w:val="00B1430D"/>
    <w:rsid w:val="00B15542"/>
    <w:rsid w:val="00B26C6E"/>
    <w:rsid w:val="00B279DF"/>
    <w:rsid w:val="00B4244D"/>
    <w:rsid w:val="00B44FD2"/>
    <w:rsid w:val="00B472EB"/>
    <w:rsid w:val="00B5148B"/>
    <w:rsid w:val="00B61F7F"/>
    <w:rsid w:val="00B6609D"/>
    <w:rsid w:val="00B86396"/>
    <w:rsid w:val="00B939E4"/>
    <w:rsid w:val="00B9685D"/>
    <w:rsid w:val="00BB3BB6"/>
    <w:rsid w:val="00BB6F6F"/>
    <w:rsid w:val="00BC7131"/>
    <w:rsid w:val="00BE4F63"/>
    <w:rsid w:val="00BF7391"/>
    <w:rsid w:val="00C0123C"/>
    <w:rsid w:val="00C01F19"/>
    <w:rsid w:val="00C03944"/>
    <w:rsid w:val="00C03C92"/>
    <w:rsid w:val="00C04F15"/>
    <w:rsid w:val="00C0790C"/>
    <w:rsid w:val="00C12CF0"/>
    <w:rsid w:val="00C13294"/>
    <w:rsid w:val="00C16BB5"/>
    <w:rsid w:val="00C17B85"/>
    <w:rsid w:val="00C25AF8"/>
    <w:rsid w:val="00C26782"/>
    <w:rsid w:val="00C27136"/>
    <w:rsid w:val="00C27440"/>
    <w:rsid w:val="00C40758"/>
    <w:rsid w:val="00C46A6E"/>
    <w:rsid w:val="00C515E3"/>
    <w:rsid w:val="00C51651"/>
    <w:rsid w:val="00C81706"/>
    <w:rsid w:val="00C91C4C"/>
    <w:rsid w:val="00CA7953"/>
    <w:rsid w:val="00CB1AEB"/>
    <w:rsid w:val="00CD6468"/>
    <w:rsid w:val="00CF0AF2"/>
    <w:rsid w:val="00CF2E15"/>
    <w:rsid w:val="00CF723F"/>
    <w:rsid w:val="00D00D68"/>
    <w:rsid w:val="00D018E4"/>
    <w:rsid w:val="00D04322"/>
    <w:rsid w:val="00D04B9B"/>
    <w:rsid w:val="00D10774"/>
    <w:rsid w:val="00D12154"/>
    <w:rsid w:val="00D234A0"/>
    <w:rsid w:val="00D23BE8"/>
    <w:rsid w:val="00D27AB7"/>
    <w:rsid w:val="00D32463"/>
    <w:rsid w:val="00D365C3"/>
    <w:rsid w:val="00D555A4"/>
    <w:rsid w:val="00D65647"/>
    <w:rsid w:val="00D87FFD"/>
    <w:rsid w:val="00DA675E"/>
    <w:rsid w:val="00DB6458"/>
    <w:rsid w:val="00DC50EF"/>
    <w:rsid w:val="00DC53A7"/>
    <w:rsid w:val="00DD06F2"/>
    <w:rsid w:val="00DD4BC2"/>
    <w:rsid w:val="00DE4BAA"/>
    <w:rsid w:val="00DF6A0A"/>
    <w:rsid w:val="00E0478C"/>
    <w:rsid w:val="00E15647"/>
    <w:rsid w:val="00E24887"/>
    <w:rsid w:val="00E24B57"/>
    <w:rsid w:val="00E327A4"/>
    <w:rsid w:val="00E3595F"/>
    <w:rsid w:val="00E44494"/>
    <w:rsid w:val="00E458F1"/>
    <w:rsid w:val="00E55392"/>
    <w:rsid w:val="00E561B5"/>
    <w:rsid w:val="00E604E0"/>
    <w:rsid w:val="00E74A37"/>
    <w:rsid w:val="00EA5301"/>
    <w:rsid w:val="00EA7D27"/>
    <w:rsid w:val="00EB05CD"/>
    <w:rsid w:val="00EB07D5"/>
    <w:rsid w:val="00EC62C2"/>
    <w:rsid w:val="00EC6BC7"/>
    <w:rsid w:val="00ED25BF"/>
    <w:rsid w:val="00EE3292"/>
    <w:rsid w:val="00EE7140"/>
    <w:rsid w:val="00EF54A4"/>
    <w:rsid w:val="00EF5DC4"/>
    <w:rsid w:val="00EF5F36"/>
    <w:rsid w:val="00EF743E"/>
    <w:rsid w:val="00F03F65"/>
    <w:rsid w:val="00F06016"/>
    <w:rsid w:val="00F1614E"/>
    <w:rsid w:val="00F20795"/>
    <w:rsid w:val="00F2475E"/>
    <w:rsid w:val="00F26B02"/>
    <w:rsid w:val="00F364CD"/>
    <w:rsid w:val="00F50E0A"/>
    <w:rsid w:val="00F56884"/>
    <w:rsid w:val="00F579E4"/>
    <w:rsid w:val="00F60E82"/>
    <w:rsid w:val="00F7549A"/>
    <w:rsid w:val="00F80D66"/>
    <w:rsid w:val="00F94E82"/>
    <w:rsid w:val="00F95846"/>
    <w:rsid w:val="00F9588A"/>
    <w:rsid w:val="00F95E39"/>
    <w:rsid w:val="00FC4B39"/>
    <w:rsid w:val="00FD3169"/>
    <w:rsid w:val="00FE65D9"/>
    <w:rsid w:val="00FF025C"/>
    <w:rsid w:val="00FF0ED2"/>
    <w:rsid w:val="00FF3C3E"/>
    <w:rsid w:val="00FF41AE"/>
    <w:rsid w:val="00FF5FA8"/>
    <w:rsid w:val="25F1B6D5"/>
    <w:rsid w:val="3E3E93D8"/>
    <w:rsid w:val="747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5B24F"/>
  <w15:docId w15:val="{75437CC4-56FA-4019-85D1-A01097E1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4E"/>
    <w:pPr>
      <w:spacing w:after="120" w:line="240" w:lineRule="auto"/>
      <w:ind w:left="72" w:right="72"/>
    </w:pPr>
    <w:rPr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083DCD"/>
    <w:pPr>
      <w:keepLines/>
      <w:spacing w:after="160"/>
      <w:ind w:left="0" w:right="74"/>
      <w:jc w:val="both"/>
      <w:outlineLvl w:val="0"/>
    </w:pPr>
    <w:rPr>
      <w:rFonts w:asciiTheme="majorHAnsi" w:eastAsiaTheme="majorEastAsia" w:hAnsiTheme="majorHAnsi" w:cstheme="majorBidi"/>
      <w:b/>
      <w:color w:val="008675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1C618E"/>
    <w:pPr>
      <w:keepNext/>
      <w:keepLines/>
      <w:spacing w:before="160"/>
      <w:ind w:left="74" w:right="74"/>
      <w:outlineLvl w:val="1"/>
    </w:pPr>
    <w:rPr>
      <w:rFonts w:asciiTheme="majorHAnsi" w:eastAsiaTheme="majorEastAsia" w:hAnsiTheme="majorHAnsi" w:cstheme="majorBidi"/>
      <w:color w:val="008675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B04C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color w:val="00867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3DCD"/>
    <w:rPr>
      <w:rFonts w:asciiTheme="majorHAnsi" w:eastAsiaTheme="majorEastAsia" w:hAnsiTheme="majorHAnsi" w:cstheme="majorBidi"/>
      <w:b/>
      <w:color w:val="008675"/>
      <w:sz w:val="28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1"/>
    <w:rsid w:val="001C618E"/>
    <w:rPr>
      <w:rFonts w:asciiTheme="majorHAnsi" w:eastAsiaTheme="majorEastAsia" w:hAnsiTheme="majorHAnsi" w:cstheme="majorBidi"/>
      <w:color w:val="00867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04C3F"/>
    <w:rPr>
      <w:rFonts w:asciiTheme="majorHAnsi" w:eastAsiaTheme="majorEastAsia" w:hAnsiTheme="majorHAnsi" w:cstheme="majorBidi"/>
      <w:b/>
      <w:color w:val="00867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B04C3F"/>
    <w:pPr>
      <w:spacing w:after="0"/>
      <w:jc w:val="right"/>
    </w:pPr>
    <w:rPr>
      <w:rFonts w:asciiTheme="majorHAnsi" w:eastAsiaTheme="majorEastAsia" w:hAnsiTheme="majorHAnsi" w:cstheme="majorBidi"/>
      <w:caps/>
      <w:color w:val="00867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04C3F"/>
    <w:rPr>
      <w:rFonts w:asciiTheme="majorHAnsi" w:eastAsiaTheme="majorEastAsia" w:hAnsiTheme="majorHAnsi" w:cstheme="majorBidi"/>
      <w:caps/>
      <w:color w:val="008675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"/>
    <w:qFormat/>
    <w:rsid w:val="00B04C3F"/>
    <w:pPr>
      <w:jc w:val="right"/>
    </w:pPr>
    <w:rPr>
      <w:rFonts w:asciiTheme="majorHAnsi" w:eastAsiaTheme="majorEastAsia" w:hAnsiTheme="majorHAnsi" w:cstheme="majorBidi"/>
      <w:caps/>
      <w:color w:val="008675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B04C3F"/>
    <w:rPr>
      <w:rFonts w:asciiTheme="majorHAnsi" w:eastAsiaTheme="majorEastAsia" w:hAnsiTheme="majorHAnsi" w:cstheme="majorBidi"/>
      <w:caps/>
      <w:color w:val="008675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left w:val="single" w:sz="4" w:space="0" w:color="1DFFE1" w:themeColor="accent1" w:themeTint="99"/>
        <w:bottom w:val="single" w:sz="4" w:space="0" w:color="1DFFE1" w:themeColor="accent1" w:themeTint="99"/>
        <w:right w:val="single" w:sz="4" w:space="0" w:color="1DFFE1" w:themeColor="accent1" w:themeTint="99"/>
        <w:insideH w:val="single" w:sz="4" w:space="0" w:color="1DFFE1" w:themeColor="accent1" w:themeTint="99"/>
        <w:insideV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  <w:tblStylePr w:type="neCell">
      <w:tblPr/>
      <w:tcPr>
        <w:tcBorders>
          <w:bottom w:val="single" w:sz="4" w:space="0" w:color="1DFFE1" w:themeColor="accent1" w:themeTint="99"/>
        </w:tcBorders>
      </w:tcPr>
    </w:tblStylePr>
    <w:tblStylePr w:type="nwCell">
      <w:tblPr/>
      <w:tcPr>
        <w:tcBorders>
          <w:bottom w:val="single" w:sz="4" w:space="0" w:color="1DFFE1" w:themeColor="accent1" w:themeTint="99"/>
        </w:tcBorders>
      </w:tcPr>
    </w:tblStylePr>
    <w:tblStylePr w:type="seCell">
      <w:tblPr/>
      <w:tcPr>
        <w:tcBorders>
          <w:top w:val="single" w:sz="4" w:space="0" w:color="1DFFE1" w:themeColor="accent1" w:themeTint="99"/>
        </w:tcBorders>
      </w:tcPr>
    </w:tblStylePr>
    <w:tblStylePr w:type="swCell">
      <w:tblPr/>
      <w:tcPr>
        <w:tcBorders>
          <w:top w:val="single" w:sz="4" w:space="0" w:color="1DFFE1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00645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6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6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6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6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B3FF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6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6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6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675" w:themeFill="accent1"/>
      </w:tcPr>
    </w:tblStylePr>
    <w:tblStylePr w:type="band1Vert">
      <w:tblPr/>
      <w:tcPr>
        <w:shd w:val="clear" w:color="auto" w:fill="68FFEB" w:themeFill="accent1" w:themeFillTint="66"/>
      </w:tcPr>
    </w:tblStylePr>
    <w:tblStylePr w:type="band1Horz">
      <w:tblPr/>
      <w:tcPr>
        <w:shd w:val="clear" w:color="auto" w:fill="68FFEB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bottom w:val="single" w:sz="4" w:space="0" w:color="1DFFE1" w:themeColor="accent1" w:themeTint="99"/>
        <w:insideH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left w:val="single" w:sz="4" w:space="0" w:color="1DFFE1" w:themeColor="accent1" w:themeTint="99"/>
        <w:bottom w:val="single" w:sz="4" w:space="0" w:color="1DFFE1" w:themeColor="accent1" w:themeTint="99"/>
        <w:right w:val="single" w:sz="4" w:space="0" w:color="1DFFE1" w:themeColor="accent1" w:themeTint="99"/>
        <w:insideH w:val="single" w:sz="4" w:space="0" w:color="1DFFE1" w:themeColor="accent1" w:themeTint="99"/>
        <w:insideV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675" w:themeColor="accent1"/>
          <w:left w:val="single" w:sz="4" w:space="0" w:color="008675" w:themeColor="accent1"/>
          <w:bottom w:val="single" w:sz="4" w:space="0" w:color="008675" w:themeColor="accent1"/>
          <w:right w:val="single" w:sz="4" w:space="0" w:color="008675" w:themeColor="accent1"/>
          <w:insideH w:val="nil"/>
          <w:insideV w:val="nil"/>
        </w:tcBorders>
        <w:shd w:val="clear" w:color="auto" w:fill="008675" w:themeFill="accent1"/>
      </w:tcPr>
    </w:tblStylePr>
    <w:tblStylePr w:type="lastRow">
      <w:rPr>
        <w:b/>
        <w:bCs/>
      </w:rPr>
      <w:tblPr/>
      <w:tcPr>
        <w:tcBorders>
          <w:top w:val="double" w:sz="4" w:space="0" w:color="0086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008675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008675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1DFFE1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DFFE1" w:themeColor="accent1" w:themeTint="99"/>
        <w:bottom w:val="single" w:sz="2" w:space="0" w:color="1DFFE1" w:themeColor="accent1" w:themeTint="99"/>
        <w:insideH w:val="single" w:sz="2" w:space="0" w:color="1DFFE1" w:themeColor="accent1" w:themeTint="99"/>
        <w:insideV w:val="single" w:sz="2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DFF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FF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33473C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rsid w:val="00EC6BC7"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1"/>
      </w:numPr>
    </w:pPr>
  </w:style>
  <w:style w:type="paragraph" w:styleId="ListParagraph">
    <w:name w:val="List Paragraph"/>
    <w:basedOn w:val="Normal"/>
    <w:autoRedefine/>
    <w:uiPriority w:val="34"/>
    <w:unhideWhenUsed/>
    <w:qFormat/>
    <w:rsid w:val="00DD06F2"/>
    <w:pPr>
      <w:numPr>
        <w:numId w:val="34"/>
      </w:numPr>
      <w:autoSpaceDE w:val="0"/>
      <w:autoSpaceDN w:val="0"/>
      <w:adjustRightInd w:val="0"/>
      <w:spacing w:after="0"/>
      <w:ind w:right="0"/>
      <w:contextualSpacing/>
      <w:jc w:val="both"/>
    </w:pPr>
    <w:rPr>
      <w:rFonts w:cs="Arial"/>
      <w:szCs w:val="24"/>
    </w:rPr>
  </w:style>
  <w:style w:type="paragraph" w:customStyle="1" w:styleId="BulletParagraph">
    <w:name w:val="Bullet Paragraph"/>
    <w:basedOn w:val="ListParagraph"/>
    <w:autoRedefine/>
    <w:qFormat/>
    <w:rsid w:val="00BC7131"/>
    <w:pPr>
      <w:numPr>
        <w:numId w:val="2"/>
      </w:numPr>
    </w:pPr>
  </w:style>
  <w:style w:type="paragraph" w:customStyle="1" w:styleId="FigureNum">
    <w:name w:val="Figure Num"/>
    <w:basedOn w:val="Contactinfo"/>
    <w:autoRedefine/>
    <w:qFormat/>
    <w:rsid w:val="007135DD"/>
    <w:pPr>
      <w:spacing w:before="120" w:after="120"/>
      <w:ind w:left="74" w:right="74"/>
      <w:jc w:val="center"/>
    </w:pPr>
    <w:rPr>
      <w:rFonts w:ascii="Calibri" w:eastAsia="Calibri" w:hAnsi="Calibri" w:cs="Calibri"/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1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16"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B8E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B8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B8E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B8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B8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B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4B8E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C04F15"/>
    <w:pPr>
      <w:widowControl w:val="0"/>
      <w:spacing w:after="0"/>
      <w:ind w:left="832" w:right="0"/>
    </w:pPr>
    <w:rPr>
      <w:rFonts w:ascii="Arial" w:eastAsia="Arial" w:hAnsi="Arial"/>
      <w:kern w:val="0"/>
      <w:sz w:val="24"/>
      <w:szCs w:val="24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04F15"/>
    <w:rPr>
      <w:rFonts w:ascii="Arial" w:eastAsia="Arial" w:hAnsi="Arial"/>
      <w:kern w:val="0"/>
      <w:sz w:val="24"/>
      <w:szCs w:val="24"/>
      <w:lang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C618E"/>
    <w:pPr>
      <w:widowControl w:val="0"/>
      <w:spacing w:after="0"/>
      <w:ind w:left="0" w:right="0"/>
    </w:pPr>
    <w:rPr>
      <w:rFonts w:eastAsiaTheme="minorHAnsi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B6F6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yi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008675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2017-10-27T00:00:00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5FFA2708128498E5200B12DB6B7EB" ma:contentTypeVersion="7" ma:contentTypeDescription="Create a new document." ma:contentTypeScope="" ma:versionID="96bfbcf993a70011dccd0e4e7a1afd7a">
  <xsd:schema xmlns:xsd="http://www.w3.org/2001/XMLSchema" xmlns:xs="http://www.w3.org/2001/XMLSchema" xmlns:p="http://schemas.microsoft.com/office/2006/metadata/properties" xmlns:ns2="f994674e-c8a4-4440-8ff9-390ed9098e1b" xmlns:ns3="b734907e-3280-4588-8071-f70e407a9bd6" targetNamespace="http://schemas.microsoft.com/office/2006/metadata/properties" ma:root="true" ma:fieldsID="271f96ac092b5274be7464bde712b5b4" ns2:_="" ns3:_="">
    <xsd:import namespace="f994674e-c8a4-4440-8ff9-390ed9098e1b"/>
    <xsd:import namespace="b734907e-3280-4588-8071-f70e407a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4674e-c8a4-4440-8ff9-390ed9098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4907e-3280-4588-8071-f70e407a9b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94F98-96DB-46A3-A0F4-327D416A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94674e-c8a4-4440-8ff9-390ed9098e1b"/>
    <ds:schemaRef ds:uri="b734907e-3280-4588-8071-f70e407a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5B6FE0-DD1C-4F94-B727-C6C0EF61F9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FC8870-6F66-4941-BEDD-D6527FE04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DD69CD0-083A-4D9A-9D12-48122CE1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C:\Users\deyi\AppData\Roaming\Microsoft\Templates\Project communication plan.dotx</Template>
  <TotalTime>13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PVB210: Stellar Astrophysics</vt:lpstr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PVB210: Stellar Astrophysics</dc:title>
  <dc:subject/>
  <dc:creator>michael.cowley@qut.edu.au</dc:creator>
  <cp:keywords/>
  <cp:lastModifiedBy>Michael Cowley</cp:lastModifiedBy>
  <cp:revision>14</cp:revision>
  <cp:lastPrinted>2019-03-11T07:05:00Z</cp:lastPrinted>
  <dcterms:created xsi:type="dcterms:W3CDTF">2020-04-17T07:13:00Z</dcterms:created>
  <dcterms:modified xsi:type="dcterms:W3CDTF">2021-04-19T01:38:00Z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  <property fmtid="{D5CDD505-2E9C-101B-9397-08002B2CF9AE}" pid="3" name="ContentTypeId">
    <vt:lpwstr>0x0101009C65FFA2708128498E5200B12DB6B7EB</vt:lpwstr>
  </property>
</Properties>
</file>